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70C11" w14:textId="2942971F" w:rsidR="00F04ED4" w:rsidRDefault="00390C58" w:rsidP="00F04ED4">
      <w:r>
        <w:t>=</w:t>
      </w:r>
    </w:p>
    <w:p w14:paraId="2CF6A8C4" w14:textId="77777777" w:rsidR="00EE1684" w:rsidRDefault="00EE1684" w:rsidP="00F04ED4"/>
    <w:p w14:paraId="19A12B7C" w14:textId="77777777" w:rsidR="000D4A74" w:rsidRDefault="000D4A74" w:rsidP="00F04ED4"/>
    <w:p w14:paraId="4B105602" w14:textId="77777777" w:rsidR="000D4A74" w:rsidRDefault="000D4A74" w:rsidP="00F04ED4"/>
    <w:p w14:paraId="0B0A29EC" w14:textId="77777777" w:rsidR="000D4A74" w:rsidRDefault="000D4A74" w:rsidP="00F04ED4"/>
    <w:p w14:paraId="5FF44B6D" w14:textId="24948EC0" w:rsidR="000D4A74" w:rsidRDefault="000D4A74" w:rsidP="00F04ED4"/>
    <w:p w14:paraId="7352342A" w14:textId="672F3FD2" w:rsidR="000D4A74" w:rsidRDefault="000D4A74" w:rsidP="00F04ED4"/>
    <w:p w14:paraId="53B93011" w14:textId="77777777" w:rsidR="000D4A74" w:rsidRDefault="000D4A74" w:rsidP="00F04ED4"/>
    <w:p w14:paraId="7C7DD62F" w14:textId="46BC350A" w:rsidR="000D4A74" w:rsidRDefault="000D4A74" w:rsidP="000D4A74">
      <w:pPr>
        <w:jc w:val="center"/>
      </w:pPr>
      <w:r>
        <w:rPr>
          <w:noProof/>
        </w:rPr>
        <w:drawing>
          <wp:inline distT="0" distB="0" distL="0" distR="0" wp14:anchorId="735F55C8" wp14:editId="14894965">
            <wp:extent cx="4591052" cy="1359033"/>
            <wp:effectExtent l="0" t="0" r="0" b="0"/>
            <wp:docPr id="1570761464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13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FC47" w14:textId="77777777" w:rsidR="000D4A74" w:rsidRDefault="000D4A74" w:rsidP="00F04ED4"/>
    <w:sdt>
      <w:sdtPr>
        <w:rPr>
          <w:rStyle w:val="TitreCar"/>
          <w:rFonts w:ascii="Cambria" w:hAnsi="Cambria" w:cstheme="minorHAnsi"/>
          <w:bCs/>
          <w:caps w:val="0"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FA37B991A94D4D589DFAFA1CDBFC16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DB530B6" w14:textId="44CD237C" w:rsidR="00F04ED4" w:rsidRPr="00A82176" w:rsidRDefault="008E188C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00000" w:themeColor="text1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 w:cstheme="minorHAnsi"/>
              <w:bCs/>
              <w:caps w:val="0"/>
              <w:color w:val="000000" w:themeColor="text1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Algorithmie</w:t>
          </w:r>
          <w:r w:rsidR="008A4611">
            <w:rPr>
              <w:rStyle w:val="TitreCar"/>
              <w:rFonts w:ascii="Cambria" w:hAnsi="Cambria" w:cstheme="minorHAnsi"/>
              <w:bCs/>
              <w:caps w:val="0"/>
              <w:color w:val="000000" w:themeColor="text1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(niv</w:t>
          </w:r>
          <w:r w:rsidR="005604A7">
            <w:rPr>
              <w:rStyle w:val="TitreCar"/>
              <w:rFonts w:ascii="Cambria" w:hAnsi="Cambria" w:cstheme="minorHAnsi"/>
              <w:bCs/>
              <w:caps w:val="0"/>
              <w:color w:val="000000" w:themeColor="text1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2</w:t>
          </w:r>
          <w:r w:rsidR="008A4611">
            <w:rPr>
              <w:rStyle w:val="TitreCar"/>
              <w:rFonts w:ascii="Cambria" w:hAnsi="Cambria" w:cstheme="minorHAnsi"/>
              <w:bCs/>
              <w:caps w:val="0"/>
              <w:color w:val="000000" w:themeColor="text1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)</w:t>
          </w:r>
        </w:p>
      </w:sdtContent>
    </w:sdt>
    <w:sdt>
      <w:sdtPr>
        <w:rPr>
          <w:color w:val="595959" w:themeColor="text1" w:themeTint="A6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7B1A70DC" w14:textId="77777777" w:rsidR="00937CFA" w:rsidRPr="00A82176" w:rsidRDefault="00635CF1" w:rsidP="00937CFA">
          <w:pPr>
            <w:jc w:val="center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>Évaluation</w:t>
          </w:r>
          <w:r w:rsidR="000D7A61">
            <w:rPr>
              <w:color w:val="595959" w:themeColor="text1" w:themeTint="A6"/>
            </w:rPr>
            <w:t xml:space="preserve"> formative</w:t>
          </w:r>
        </w:p>
      </w:sdtContent>
    </w:sdt>
    <w:p w14:paraId="40689159" w14:textId="77777777" w:rsidR="000B1D94" w:rsidRDefault="000B1D94" w:rsidP="00937CFA">
      <w:pPr>
        <w:jc w:val="center"/>
        <w:rPr>
          <w:color w:val="808080" w:themeColor="background1" w:themeShade="80"/>
        </w:rPr>
      </w:pPr>
    </w:p>
    <w:sdt>
      <w:sdtPr>
        <w:rPr>
          <w:b/>
          <w:bCs/>
          <w:caps w:val="0"/>
          <w:color w:val="auto"/>
          <w:spacing w:val="0"/>
          <w:sz w:val="21"/>
          <w:szCs w:val="21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69CCCB1" w14:textId="26644BAF" w:rsidR="000D4A74" w:rsidRDefault="000D4A74" w:rsidP="000D4A74">
          <w:pPr>
            <w:pStyle w:val="En-ttedetabledesmatires"/>
            <w:rPr>
              <w:b/>
              <w:bCs/>
              <w:caps w:val="0"/>
              <w:color w:val="auto"/>
              <w:spacing w:val="0"/>
              <w:sz w:val="21"/>
              <w:szCs w:val="21"/>
            </w:rPr>
          </w:pPr>
        </w:p>
        <w:p w14:paraId="48C4E562" w14:textId="50148CBE" w:rsidR="008F4030" w:rsidRPr="004D59F6" w:rsidRDefault="008F4030" w:rsidP="008F4030">
          <w:pPr>
            <w:rPr>
              <w:b/>
              <w:bCs/>
              <w:sz w:val="28"/>
              <w:szCs w:val="28"/>
            </w:rPr>
          </w:pPr>
          <w:r w:rsidRPr="004D59F6">
            <w:rPr>
              <w:b/>
              <w:bCs/>
              <w:sz w:val="28"/>
              <w:szCs w:val="28"/>
            </w:rPr>
            <w:t>Nom :</w:t>
          </w:r>
          <w:r w:rsidR="00C16CC2">
            <w:rPr>
              <w:b/>
              <w:bCs/>
              <w:sz w:val="28"/>
              <w:szCs w:val="28"/>
            </w:rPr>
            <w:t xml:space="preserve"> </w:t>
          </w:r>
          <w:r w:rsidR="00B70883">
            <w:rPr>
              <w:b/>
              <w:bCs/>
              <w:sz w:val="28"/>
              <w:szCs w:val="28"/>
            </w:rPr>
            <w:t>HUTT</w:t>
          </w:r>
        </w:p>
        <w:p w14:paraId="2E6AF419" w14:textId="0EC83C0E" w:rsidR="008F4030" w:rsidRPr="004D59F6" w:rsidRDefault="008F4030" w:rsidP="008F4030">
          <w:pPr>
            <w:rPr>
              <w:b/>
              <w:bCs/>
              <w:sz w:val="28"/>
              <w:szCs w:val="28"/>
            </w:rPr>
          </w:pPr>
          <w:r w:rsidRPr="004D59F6">
            <w:rPr>
              <w:b/>
              <w:bCs/>
              <w:sz w:val="28"/>
              <w:szCs w:val="28"/>
            </w:rPr>
            <w:t>Prénom :</w:t>
          </w:r>
          <w:r w:rsidR="00C16CC2">
            <w:rPr>
              <w:b/>
              <w:bCs/>
              <w:sz w:val="28"/>
              <w:szCs w:val="28"/>
            </w:rPr>
            <w:t xml:space="preserve"> </w:t>
          </w:r>
          <w:r w:rsidR="00B70883">
            <w:rPr>
              <w:b/>
              <w:bCs/>
              <w:sz w:val="28"/>
              <w:szCs w:val="28"/>
            </w:rPr>
            <w:t>David</w:t>
          </w:r>
        </w:p>
        <w:p w14:paraId="250C1CA7" w14:textId="38FE576B" w:rsidR="004D59F6" w:rsidRPr="004D59F6" w:rsidRDefault="008F4030" w:rsidP="008F4030">
          <w:pPr>
            <w:rPr>
              <w:b/>
              <w:bCs/>
              <w:sz w:val="28"/>
              <w:szCs w:val="28"/>
            </w:rPr>
          </w:pPr>
          <w:r w:rsidRPr="004D59F6">
            <w:rPr>
              <w:b/>
              <w:bCs/>
              <w:sz w:val="28"/>
              <w:szCs w:val="28"/>
            </w:rPr>
            <w:t>Classe : ABC Dev-119</w:t>
          </w:r>
        </w:p>
        <w:p w14:paraId="7CCA6886" w14:textId="0B541070" w:rsidR="004D59F6" w:rsidRDefault="004D59F6" w:rsidP="008F4030">
          <w:pPr>
            <w:rPr>
              <w:b/>
              <w:bCs/>
              <w:sz w:val="28"/>
              <w:szCs w:val="28"/>
            </w:rPr>
          </w:pPr>
          <w:r w:rsidRPr="004D59F6">
            <w:rPr>
              <w:b/>
              <w:bCs/>
              <w:sz w:val="28"/>
              <w:szCs w:val="28"/>
            </w:rPr>
            <w:t>Jalons n°</w:t>
          </w:r>
          <w:r w:rsidR="008E188C">
            <w:rPr>
              <w:b/>
              <w:bCs/>
              <w:sz w:val="28"/>
              <w:szCs w:val="28"/>
            </w:rPr>
            <w:t>3</w:t>
          </w:r>
          <w:r w:rsidRPr="004D59F6">
            <w:rPr>
              <w:b/>
              <w:bCs/>
              <w:sz w:val="28"/>
              <w:szCs w:val="28"/>
            </w:rPr>
            <w:t xml:space="preserve"> : </w:t>
          </w:r>
          <w:r w:rsidR="007636CC">
            <w:rPr>
              <w:b/>
              <w:bCs/>
              <w:sz w:val="28"/>
              <w:szCs w:val="28"/>
            </w:rPr>
            <w:t>Alg</w:t>
          </w:r>
          <w:r w:rsidR="008E188C">
            <w:rPr>
              <w:b/>
              <w:bCs/>
              <w:sz w:val="28"/>
              <w:szCs w:val="28"/>
            </w:rPr>
            <w:t>orithmie (</w:t>
          </w:r>
          <w:proofErr w:type="spellStart"/>
          <w:r w:rsidR="008E188C">
            <w:rPr>
              <w:b/>
              <w:bCs/>
              <w:sz w:val="28"/>
              <w:szCs w:val="28"/>
            </w:rPr>
            <w:t>niv</w:t>
          </w:r>
          <w:proofErr w:type="spellEnd"/>
          <w:r w:rsidR="008E188C">
            <w:rPr>
              <w:b/>
              <w:bCs/>
              <w:sz w:val="28"/>
              <w:szCs w:val="28"/>
            </w:rPr>
            <w:t xml:space="preserve"> </w:t>
          </w:r>
          <w:r w:rsidR="0016148B">
            <w:rPr>
              <w:b/>
              <w:bCs/>
              <w:sz w:val="28"/>
              <w:szCs w:val="28"/>
            </w:rPr>
            <w:t>2</w:t>
          </w:r>
          <w:r w:rsidR="008E188C">
            <w:rPr>
              <w:b/>
              <w:bCs/>
              <w:sz w:val="28"/>
              <w:szCs w:val="28"/>
            </w:rPr>
            <w:t>)</w:t>
          </w:r>
        </w:p>
        <w:p w14:paraId="7D09A551" w14:textId="54F845AE" w:rsidR="004D59F6" w:rsidRDefault="00357358" w:rsidP="008F4030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Durée : </w:t>
          </w:r>
          <w:r w:rsidR="0016148B">
            <w:rPr>
              <w:b/>
              <w:bCs/>
              <w:sz w:val="28"/>
              <w:szCs w:val="28"/>
            </w:rPr>
            <w:t>Toute la journée</w:t>
          </w:r>
        </w:p>
        <w:p w14:paraId="141E7EC6" w14:textId="09112DFF" w:rsidR="004D59F6" w:rsidRPr="007D5326" w:rsidRDefault="004D59F6" w:rsidP="008F4030">
          <w:pPr>
            <w:rPr>
              <w:b/>
              <w:bCs/>
              <w:color w:val="C00000"/>
              <w:sz w:val="28"/>
              <w:szCs w:val="28"/>
            </w:rPr>
          </w:pPr>
          <w:r w:rsidRPr="007D5326">
            <w:rPr>
              <w:b/>
              <w:bCs/>
              <w:color w:val="C00000"/>
              <w:sz w:val="28"/>
              <w:szCs w:val="28"/>
            </w:rPr>
            <w:t xml:space="preserve">Règles </w:t>
          </w:r>
          <w:r w:rsidR="009A5A45" w:rsidRPr="007D5326">
            <w:rPr>
              <w:b/>
              <w:bCs/>
              <w:color w:val="C00000"/>
              <w:sz w:val="28"/>
              <w:szCs w:val="28"/>
            </w:rPr>
            <w:t>du jalon</w:t>
          </w:r>
          <w:r w:rsidRPr="007D5326">
            <w:rPr>
              <w:b/>
              <w:bCs/>
              <w:color w:val="C00000"/>
              <w:sz w:val="28"/>
              <w:szCs w:val="28"/>
            </w:rPr>
            <w:t> :</w:t>
          </w:r>
        </w:p>
        <w:p w14:paraId="408CAFE8" w14:textId="0ACFECDF" w:rsidR="00AA4F24" w:rsidRPr="007D5326" w:rsidRDefault="005604A7" w:rsidP="00F04ED4">
          <w:pPr>
            <w:rPr>
              <w:color w:val="C00000"/>
              <w:sz w:val="22"/>
              <w:szCs w:val="22"/>
            </w:rPr>
          </w:pPr>
          <w:r>
            <w:rPr>
              <w:color w:val="C00000"/>
              <w:sz w:val="22"/>
              <w:szCs w:val="22"/>
            </w:rPr>
            <w:t>Internet, Cours, documents, IA autorisée,</w:t>
          </w:r>
          <w:r w:rsidR="0016148B">
            <w:rPr>
              <w:color w:val="C00000"/>
              <w:sz w:val="22"/>
              <w:szCs w:val="22"/>
            </w:rPr>
            <w:t xml:space="preserve"> me renvoyer les questions </w:t>
          </w:r>
          <w:r w:rsidR="00D4726D">
            <w:rPr>
              <w:color w:val="C00000"/>
              <w:sz w:val="22"/>
              <w:szCs w:val="22"/>
            </w:rPr>
            <w:t>et</w:t>
          </w:r>
          <w:r w:rsidR="0016148B">
            <w:rPr>
              <w:color w:val="C00000"/>
              <w:sz w:val="22"/>
              <w:szCs w:val="22"/>
            </w:rPr>
            <w:t xml:space="preserve"> les réponses</w:t>
          </w:r>
          <w:r w:rsidR="00D4726D">
            <w:rPr>
              <w:color w:val="C00000"/>
              <w:sz w:val="22"/>
              <w:szCs w:val="22"/>
            </w:rPr>
            <w:t xml:space="preserve"> avec votre nom </w:t>
          </w:r>
          <w:r w:rsidR="00E72554">
            <w:rPr>
              <w:color w:val="C00000"/>
              <w:sz w:val="22"/>
              <w:szCs w:val="22"/>
            </w:rPr>
            <w:t xml:space="preserve">au format </w:t>
          </w:r>
          <w:r w:rsidR="00D4726D">
            <w:rPr>
              <w:color w:val="C00000"/>
              <w:sz w:val="22"/>
              <w:szCs w:val="22"/>
            </w:rPr>
            <w:t>numériquement. Les codes devront être envoyés sur le GIT.</w:t>
          </w:r>
        </w:p>
        <w:p w14:paraId="279759AA" w14:textId="77777777" w:rsidR="00AA4F24" w:rsidRDefault="00AA4F24" w:rsidP="00F04ED4">
          <w:pPr>
            <w:rPr>
              <w:color w:val="FF0000"/>
              <w:sz w:val="22"/>
              <w:szCs w:val="22"/>
            </w:rPr>
          </w:pPr>
        </w:p>
        <w:p w14:paraId="76DF3F8F" w14:textId="31929B7C" w:rsidR="00D41884" w:rsidRPr="00AA4F24" w:rsidRDefault="00AA4F24" w:rsidP="00F04ED4">
          <w:pPr>
            <w:rPr>
              <w:b/>
              <w:bCs/>
              <w:sz w:val="22"/>
              <w:szCs w:val="22"/>
            </w:rPr>
          </w:pPr>
          <w:r w:rsidRPr="00AA4F24">
            <w:rPr>
              <w:b/>
              <w:bCs/>
              <w:sz w:val="22"/>
              <w:szCs w:val="22"/>
            </w:rPr>
            <w:t>Bon courage à vous</w:t>
          </w:r>
        </w:p>
      </w:sdtContent>
    </w:sdt>
    <w:p w14:paraId="6D964B01" w14:textId="77777777" w:rsidR="003657DA" w:rsidRDefault="00F04ED4" w:rsidP="00584537">
      <w:r>
        <w:br w:type="page"/>
      </w:r>
    </w:p>
    <w:p w14:paraId="52D35EFB" w14:textId="63E3B520" w:rsidR="5EF7868F" w:rsidRDefault="007A5F2C" w:rsidP="58E70C62">
      <w:pPr>
        <w:pStyle w:val="Titre1"/>
        <w:pBdr>
          <w:top w:val="single" w:sz="24" w:space="0" w:color="498CF1"/>
          <w:left w:val="single" w:sz="24" w:space="0" w:color="498CF1"/>
          <w:bottom w:val="single" w:sz="24" w:space="0" w:color="498CF1"/>
          <w:right w:val="single" w:sz="24" w:space="0" w:color="498CF1"/>
        </w:pBdr>
      </w:pPr>
      <w:r>
        <w:lastRenderedPageBreak/>
        <w:t>Algorithmie</w:t>
      </w:r>
      <w:r w:rsidR="00440736">
        <w:t xml:space="preserve"> </w:t>
      </w:r>
    </w:p>
    <w:p w14:paraId="155720FE" w14:textId="77777777" w:rsidR="0006111D" w:rsidRDefault="0006111D" w:rsidP="0006111D">
      <w:pPr>
        <w:pStyle w:val="Titre2"/>
      </w:pPr>
      <w:r>
        <w:t>Répondez aux questions suivantes :</w:t>
      </w:r>
    </w:p>
    <w:p w14:paraId="4A997D86" w14:textId="70F91B73" w:rsidR="0006111D" w:rsidRPr="000F1851" w:rsidRDefault="001975F7" w:rsidP="0006111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Répondez à ces questions, j’attends des argumentations de votre part, vous pouvez </w:t>
      </w:r>
      <w:proofErr w:type="spellStart"/>
      <w:r>
        <w:rPr>
          <w:b/>
          <w:bCs/>
          <w:color w:val="FF0000"/>
        </w:rPr>
        <w:t>utilisez</w:t>
      </w:r>
      <w:proofErr w:type="spellEnd"/>
      <w:r>
        <w:rPr>
          <w:b/>
          <w:bCs/>
          <w:color w:val="FF0000"/>
        </w:rPr>
        <w:t xml:space="preserve"> des exemples ou même un pseudo code :</w:t>
      </w:r>
    </w:p>
    <w:p w14:paraId="4D352B62" w14:textId="77777777" w:rsidR="009A5A45" w:rsidRDefault="009A5A45" w:rsidP="0006111D"/>
    <w:p w14:paraId="7D7161EE" w14:textId="4008FC90" w:rsidR="0006111D" w:rsidRPr="005A3088" w:rsidRDefault="055E31F8" w:rsidP="0006111D">
      <w:pPr>
        <w:rPr>
          <w:b/>
          <w:bCs/>
          <w:color w:val="0E57C4" w:themeColor="background2" w:themeShade="80"/>
          <w:sz w:val="22"/>
          <w:szCs w:val="22"/>
          <w:u w:val="single"/>
        </w:rPr>
      </w:pPr>
      <w:r w:rsidRPr="005A3088">
        <w:rPr>
          <w:b/>
          <w:bCs/>
          <w:color w:val="0E57C4" w:themeColor="background2" w:themeShade="80"/>
          <w:sz w:val="22"/>
          <w:szCs w:val="22"/>
          <w:u w:val="single"/>
        </w:rPr>
        <w:t xml:space="preserve">Question 1 : </w:t>
      </w:r>
      <w:r w:rsidR="78BF4BBA" w:rsidRPr="005A3088">
        <w:rPr>
          <w:b/>
          <w:bCs/>
          <w:color w:val="0E57C4" w:themeColor="background2" w:themeShade="80"/>
          <w:sz w:val="22"/>
          <w:szCs w:val="22"/>
          <w:u w:val="single"/>
        </w:rPr>
        <w:t>Pouvez-vous</w:t>
      </w:r>
      <w:r w:rsidR="11588B88" w:rsidRPr="005A3088">
        <w:rPr>
          <w:b/>
          <w:bCs/>
          <w:color w:val="0E57C4" w:themeColor="background2" w:themeShade="80"/>
          <w:sz w:val="22"/>
          <w:szCs w:val="22"/>
          <w:u w:val="single"/>
        </w:rPr>
        <w:t xml:space="preserve"> m’expliquer comment je peux faire un compteur avec un</w:t>
      </w:r>
      <w:r w:rsidR="1C9CB0BB" w:rsidRPr="005A3088">
        <w:rPr>
          <w:b/>
          <w:bCs/>
          <w:color w:val="0E57C4" w:themeColor="background2" w:themeShade="80"/>
          <w:sz w:val="22"/>
          <w:szCs w:val="22"/>
          <w:u w:val="single"/>
        </w:rPr>
        <w:t>e</w:t>
      </w:r>
      <w:r w:rsidR="11588B88" w:rsidRPr="005A3088">
        <w:rPr>
          <w:b/>
          <w:bCs/>
          <w:color w:val="0E57C4" w:themeColor="background2" w:themeShade="80"/>
          <w:sz w:val="22"/>
          <w:szCs w:val="22"/>
          <w:u w:val="single"/>
        </w:rPr>
        <w:t xml:space="preserve"> boucle </w:t>
      </w:r>
      <w:r w:rsidR="6157D863" w:rsidRPr="005A3088">
        <w:rPr>
          <w:b/>
          <w:bCs/>
          <w:color w:val="0E57C4" w:themeColor="background2" w:themeShade="80"/>
          <w:sz w:val="22"/>
          <w:szCs w:val="22"/>
          <w:u w:val="single"/>
        </w:rPr>
        <w:t>qui compte de 1 à 10</w:t>
      </w:r>
      <w:r w:rsidR="0F44BAF8" w:rsidRPr="005A3088">
        <w:rPr>
          <w:b/>
          <w:bCs/>
          <w:color w:val="0E57C4" w:themeColor="background2" w:themeShade="80"/>
          <w:sz w:val="22"/>
          <w:szCs w:val="22"/>
          <w:u w:val="single"/>
        </w:rPr>
        <w:t xml:space="preserve"> </w:t>
      </w:r>
      <w:r w:rsidR="69D4B1F7" w:rsidRPr="005A3088">
        <w:rPr>
          <w:b/>
          <w:bCs/>
          <w:color w:val="0E57C4" w:themeColor="background2" w:themeShade="80"/>
          <w:sz w:val="22"/>
          <w:szCs w:val="22"/>
          <w:u w:val="single"/>
        </w:rPr>
        <w:t xml:space="preserve">: </w:t>
      </w:r>
      <w:r w:rsidR="4F4164F1" w:rsidRPr="005A3088">
        <w:rPr>
          <w:b/>
          <w:bCs/>
          <w:color w:val="0E57C4" w:themeColor="background2" w:themeShade="80"/>
          <w:sz w:val="22"/>
          <w:szCs w:val="22"/>
          <w:u w:val="single"/>
        </w:rPr>
        <w:t>?</w:t>
      </w:r>
    </w:p>
    <w:p w14:paraId="6F3284D0" w14:textId="77777777" w:rsidR="001975F7" w:rsidRPr="005A3088" w:rsidRDefault="001975F7" w:rsidP="0006111D">
      <w:pPr>
        <w:rPr>
          <w:sz w:val="22"/>
          <w:szCs w:val="22"/>
        </w:rPr>
      </w:pPr>
    </w:p>
    <w:p w14:paraId="6640597C" w14:textId="1B08F444" w:rsidR="0088297D" w:rsidRPr="005A3088" w:rsidRDefault="0088297D" w:rsidP="0088297D">
      <w:pPr>
        <w:pStyle w:val="Paragraphedeliste"/>
        <w:rPr>
          <w:b/>
          <w:bCs/>
          <w:sz w:val="22"/>
          <w:szCs w:val="22"/>
        </w:rPr>
      </w:pPr>
      <w:r w:rsidRPr="005A3088">
        <w:rPr>
          <w:b/>
          <w:bCs/>
          <w:sz w:val="22"/>
          <w:szCs w:val="22"/>
        </w:rPr>
        <w:t xml:space="preserve">Il y a 3 </w:t>
      </w:r>
      <w:r w:rsidR="00A17061" w:rsidRPr="005A3088">
        <w:rPr>
          <w:b/>
          <w:bCs/>
          <w:sz w:val="22"/>
          <w:szCs w:val="22"/>
        </w:rPr>
        <w:t>méthodes</w:t>
      </w:r>
      <w:r w:rsidRPr="005A3088">
        <w:rPr>
          <w:b/>
          <w:bCs/>
          <w:sz w:val="22"/>
          <w:szCs w:val="22"/>
        </w:rPr>
        <w:t xml:space="preserve"> pour faire un compteur avec une boucle :</w:t>
      </w:r>
    </w:p>
    <w:p w14:paraId="175DC0FC" w14:textId="77777777" w:rsidR="00A17061" w:rsidRPr="005A3088" w:rsidRDefault="00A17061" w:rsidP="0088297D">
      <w:pPr>
        <w:pStyle w:val="Paragraphedeliste"/>
        <w:rPr>
          <w:sz w:val="22"/>
          <w:szCs w:val="22"/>
        </w:rPr>
      </w:pPr>
    </w:p>
    <w:p w14:paraId="0D2FCDC6" w14:textId="77777777" w:rsidR="00376EED" w:rsidRPr="00376EED" w:rsidRDefault="00376EED" w:rsidP="00376EED">
      <w:pPr>
        <w:pStyle w:val="Paragraphedeliste"/>
        <w:numPr>
          <w:ilvl w:val="0"/>
          <w:numId w:val="17"/>
        </w:numPr>
        <w:rPr>
          <w:sz w:val="22"/>
          <w:szCs w:val="22"/>
        </w:rPr>
      </w:pPr>
      <w:r w:rsidRPr="00376EED">
        <w:rPr>
          <w:sz w:val="22"/>
          <w:szCs w:val="22"/>
        </w:rPr>
        <w:t>Avec une boucle for</w:t>
      </w:r>
    </w:p>
    <w:p w14:paraId="4B478B23" w14:textId="77777777" w:rsidR="00376EED" w:rsidRPr="00376EED" w:rsidRDefault="00376EED" w:rsidP="00376EED">
      <w:pPr>
        <w:pStyle w:val="Paragraphedeliste"/>
        <w:numPr>
          <w:ilvl w:val="0"/>
          <w:numId w:val="17"/>
        </w:numPr>
        <w:rPr>
          <w:sz w:val="22"/>
          <w:szCs w:val="22"/>
        </w:rPr>
      </w:pPr>
      <w:r w:rsidRPr="00376EED">
        <w:rPr>
          <w:sz w:val="22"/>
          <w:szCs w:val="22"/>
        </w:rPr>
        <w:t>Avec une boucle </w:t>
      </w:r>
      <w:proofErr w:type="spellStart"/>
      <w:r w:rsidRPr="00376EED">
        <w:rPr>
          <w:sz w:val="22"/>
          <w:szCs w:val="22"/>
        </w:rPr>
        <w:t>while</w:t>
      </w:r>
      <w:proofErr w:type="spellEnd"/>
    </w:p>
    <w:p w14:paraId="73B0C1F9" w14:textId="77777777" w:rsidR="00376EED" w:rsidRPr="005A3088" w:rsidRDefault="00376EED" w:rsidP="00376EED">
      <w:pPr>
        <w:pStyle w:val="Paragraphedeliste"/>
        <w:numPr>
          <w:ilvl w:val="0"/>
          <w:numId w:val="17"/>
        </w:numPr>
        <w:rPr>
          <w:sz w:val="22"/>
          <w:szCs w:val="22"/>
        </w:rPr>
      </w:pPr>
      <w:r w:rsidRPr="00376EED">
        <w:rPr>
          <w:sz w:val="22"/>
          <w:szCs w:val="22"/>
        </w:rPr>
        <w:t>Avec une boucle do-</w:t>
      </w:r>
      <w:proofErr w:type="spellStart"/>
      <w:r w:rsidRPr="00376EED">
        <w:rPr>
          <w:sz w:val="22"/>
          <w:szCs w:val="22"/>
        </w:rPr>
        <w:t>while</w:t>
      </w:r>
      <w:proofErr w:type="spellEnd"/>
    </w:p>
    <w:p w14:paraId="64E8F413" w14:textId="77777777" w:rsidR="00376EED" w:rsidRPr="005A3088" w:rsidRDefault="00376EED" w:rsidP="00376EED">
      <w:pPr>
        <w:pStyle w:val="Paragraphedeliste"/>
        <w:ind w:left="1440"/>
        <w:rPr>
          <w:b/>
          <w:bCs/>
          <w:sz w:val="22"/>
          <w:szCs w:val="22"/>
        </w:rPr>
      </w:pPr>
    </w:p>
    <w:p w14:paraId="33B094D5" w14:textId="4C98AD6C" w:rsidR="00522B1D" w:rsidRPr="005A3088" w:rsidRDefault="00522B1D" w:rsidP="00522B1D">
      <w:pPr>
        <w:pStyle w:val="Paragraphedeliste"/>
        <w:ind w:left="1440"/>
        <w:rPr>
          <w:b/>
          <w:bCs/>
          <w:sz w:val="22"/>
          <w:szCs w:val="22"/>
        </w:rPr>
      </w:pPr>
      <w:r w:rsidRPr="005A3088">
        <w:rPr>
          <w:b/>
          <w:bCs/>
          <w:sz w:val="22"/>
          <w:szCs w:val="22"/>
        </w:rPr>
        <w:t xml:space="preserve">        Boucle for qui compte de 1 à 10</w:t>
      </w:r>
      <w:r w:rsidR="00AE3342" w:rsidRPr="005A3088">
        <w:rPr>
          <w:b/>
          <w:bCs/>
          <w:sz w:val="22"/>
          <w:szCs w:val="22"/>
        </w:rPr>
        <w:t> :</w:t>
      </w:r>
    </w:p>
    <w:p w14:paraId="22D86D54" w14:textId="77777777" w:rsidR="00AE3342" w:rsidRPr="005A3088" w:rsidRDefault="00AE3342" w:rsidP="00522B1D">
      <w:pPr>
        <w:pStyle w:val="Paragraphedeliste"/>
        <w:ind w:left="1440"/>
        <w:rPr>
          <w:b/>
          <w:bCs/>
          <w:sz w:val="22"/>
          <w:szCs w:val="22"/>
        </w:rPr>
      </w:pPr>
    </w:p>
    <w:p w14:paraId="184A6D46" w14:textId="77777777" w:rsidR="00522B1D" w:rsidRPr="005A3088" w:rsidRDefault="00522B1D" w:rsidP="00522B1D">
      <w:pPr>
        <w:pStyle w:val="Paragraphedeliste"/>
        <w:ind w:left="1440"/>
        <w:rPr>
          <w:b/>
          <w:bCs/>
          <w:sz w:val="22"/>
          <w:szCs w:val="22"/>
        </w:rPr>
      </w:pPr>
      <w:r w:rsidRPr="005A3088">
        <w:rPr>
          <w:b/>
          <w:bCs/>
          <w:sz w:val="22"/>
          <w:szCs w:val="22"/>
        </w:rPr>
        <w:t xml:space="preserve">        </w:t>
      </w:r>
      <w:proofErr w:type="gramStart"/>
      <w:r w:rsidRPr="005A3088">
        <w:rPr>
          <w:b/>
          <w:bCs/>
          <w:sz w:val="22"/>
          <w:szCs w:val="22"/>
        </w:rPr>
        <w:t>for</w:t>
      </w:r>
      <w:proofErr w:type="gramEnd"/>
      <w:r w:rsidRPr="005A3088">
        <w:rPr>
          <w:b/>
          <w:bCs/>
          <w:sz w:val="22"/>
          <w:szCs w:val="22"/>
        </w:rPr>
        <w:t xml:space="preserve"> (</w:t>
      </w:r>
      <w:proofErr w:type="spellStart"/>
      <w:r w:rsidRPr="005A3088">
        <w:rPr>
          <w:b/>
          <w:bCs/>
          <w:sz w:val="22"/>
          <w:szCs w:val="22"/>
        </w:rPr>
        <w:t>int</w:t>
      </w:r>
      <w:proofErr w:type="spellEnd"/>
      <w:r w:rsidRPr="005A3088">
        <w:rPr>
          <w:b/>
          <w:bCs/>
          <w:sz w:val="22"/>
          <w:szCs w:val="22"/>
        </w:rPr>
        <w:t xml:space="preserve"> i = </w:t>
      </w:r>
      <w:proofErr w:type="gramStart"/>
      <w:r w:rsidRPr="005A3088">
        <w:rPr>
          <w:b/>
          <w:bCs/>
          <w:sz w:val="22"/>
          <w:szCs w:val="22"/>
        </w:rPr>
        <w:t>1;</w:t>
      </w:r>
      <w:proofErr w:type="gramEnd"/>
      <w:r w:rsidRPr="005A3088">
        <w:rPr>
          <w:b/>
          <w:bCs/>
          <w:sz w:val="22"/>
          <w:szCs w:val="22"/>
        </w:rPr>
        <w:t xml:space="preserve"> i &lt;= </w:t>
      </w:r>
      <w:proofErr w:type="gramStart"/>
      <w:r w:rsidRPr="005A3088">
        <w:rPr>
          <w:b/>
          <w:bCs/>
          <w:sz w:val="22"/>
          <w:szCs w:val="22"/>
        </w:rPr>
        <w:t>10;</w:t>
      </w:r>
      <w:proofErr w:type="gramEnd"/>
      <w:r w:rsidRPr="005A3088">
        <w:rPr>
          <w:b/>
          <w:bCs/>
          <w:sz w:val="22"/>
          <w:szCs w:val="22"/>
        </w:rPr>
        <w:t xml:space="preserve"> i++) {</w:t>
      </w:r>
    </w:p>
    <w:p w14:paraId="7A4ECB40" w14:textId="77777777" w:rsidR="00522B1D" w:rsidRPr="005A3088" w:rsidRDefault="00522B1D" w:rsidP="00522B1D">
      <w:pPr>
        <w:pStyle w:val="Paragraphedeliste"/>
        <w:ind w:left="1440"/>
        <w:rPr>
          <w:b/>
          <w:bCs/>
          <w:sz w:val="22"/>
          <w:szCs w:val="22"/>
        </w:rPr>
      </w:pPr>
      <w:r w:rsidRPr="005A3088">
        <w:rPr>
          <w:b/>
          <w:bCs/>
          <w:sz w:val="22"/>
          <w:szCs w:val="22"/>
        </w:rPr>
        <w:t xml:space="preserve">            </w:t>
      </w:r>
      <w:proofErr w:type="spellStart"/>
      <w:r w:rsidRPr="005A3088">
        <w:rPr>
          <w:b/>
          <w:bCs/>
          <w:sz w:val="22"/>
          <w:szCs w:val="22"/>
        </w:rPr>
        <w:t>System.out.println</w:t>
      </w:r>
      <w:proofErr w:type="spellEnd"/>
      <w:r w:rsidRPr="005A3088">
        <w:rPr>
          <w:b/>
          <w:bCs/>
          <w:sz w:val="22"/>
          <w:szCs w:val="22"/>
        </w:rPr>
        <w:t>(i</w:t>
      </w:r>
      <w:proofErr w:type="gramStart"/>
      <w:r w:rsidRPr="005A3088">
        <w:rPr>
          <w:b/>
          <w:bCs/>
          <w:sz w:val="22"/>
          <w:szCs w:val="22"/>
        </w:rPr>
        <w:t>);</w:t>
      </w:r>
      <w:proofErr w:type="gramEnd"/>
    </w:p>
    <w:p w14:paraId="7EF7C44B" w14:textId="77777777" w:rsidR="00376EED" w:rsidRPr="005A3088" w:rsidRDefault="00376EED" w:rsidP="00376EED">
      <w:pPr>
        <w:pStyle w:val="Paragraphedeliste"/>
        <w:ind w:left="1440"/>
        <w:rPr>
          <w:b/>
          <w:bCs/>
          <w:sz w:val="22"/>
          <w:szCs w:val="22"/>
        </w:rPr>
      </w:pPr>
    </w:p>
    <w:p w14:paraId="4A429894" w14:textId="77777777" w:rsidR="00A17061" w:rsidRPr="005A3088" w:rsidRDefault="00A17061" w:rsidP="00A17061">
      <w:pPr>
        <w:pStyle w:val="Paragraphedeliste"/>
        <w:ind w:left="1440"/>
        <w:rPr>
          <w:b/>
          <w:bCs/>
          <w:sz w:val="22"/>
          <w:szCs w:val="22"/>
        </w:rPr>
      </w:pPr>
      <w:r w:rsidRPr="00A17061">
        <w:rPr>
          <w:b/>
          <w:bCs/>
          <w:sz w:val="22"/>
          <w:szCs w:val="22"/>
        </w:rPr>
        <w:t>Explications :</w:t>
      </w:r>
    </w:p>
    <w:p w14:paraId="496B92B9" w14:textId="77777777" w:rsidR="00A17061" w:rsidRPr="00A17061" w:rsidRDefault="00A17061" w:rsidP="00A17061">
      <w:pPr>
        <w:pStyle w:val="Paragraphedeliste"/>
        <w:ind w:left="1440"/>
        <w:rPr>
          <w:b/>
          <w:bCs/>
          <w:sz w:val="22"/>
          <w:szCs w:val="22"/>
        </w:rPr>
      </w:pPr>
    </w:p>
    <w:p w14:paraId="77E442D3" w14:textId="77777777" w:rsidR="00A17061" w:rsidRPr="00A17061" w:rsidRDefault="00A17061" w:rsidP="00A17061">
      <w:pPr>
        <w:pStyle w:val="Paragraphedeliste"/>
        <w:numPr>
          <w:ilvl w:val="0"/>
          <w:numId w:val="18"/>
        </w:numPr>
        <w:rPr>
          <w:sz w:val="22"/>
          <w:szCs w:val="22"/>
        </w:rPr>
      </w:pPr>
      <w:r w:rsidRPr="00A17061">
        <w:rPr>
          <w:sz w:val="22"/>
          <w:szCs w:val="22"/>
        </w:rPr>
        <w:t>Initialisation : On commence à 1 (</w:t>
      </w:r>
      <w:proofErr w:type="spellStart"/>
      <w:r w:rsidRPr="00A17061">
        <w:rPr>
          <w:sz w:val="22"/>
          <w:szCs w:val="22"/>
        </w:rPr>
        <w:t>int</w:t>
      </w:r>
      <w:proofErr w:type="spellEnd"/>
      <w:r w:rsidRPr="00A17061">
        <w:rPr>
          <w:sz w:val="22"/>
          <w:szCs w:val="22"/>
        </w:rPr>
        <w:t xml:space="preserve"> i = 1)</w:t>
      </w:r>
    </w:p>
    <w:p w14:paraId="0AE4896C" w14:textId="77777777" w:rsidR="00A17061" w:rsidRPr="00A17061" w:rsidRDefault="00A17061" w:rsidP="00A17061">
      <w:pPr>
        <w:pStyle w:val="Paragraphedeliste"/>
        <w:numPr>
          <w:ilvl w:val="0"/>
          <w:numId w:val="18"/>
        </w:numPr>
        <w:rPr>
          <w:sz w:val="22"/>
          <w:szCs w:val="22"/>
        </w:rPr>
      </w:pPr>
      <w:r w:rsidRPr="00A17061">
        <w:rPr>
          <w:sz w:val="22"/>
          <w:szCs w:val="22"/>
        </w:rPr>
        <w:t>Condition : On continue tant que i est inférieur ou égal à 10 (i &lt;= 10)</w:t>
      </w:r>
    </w:p>
    <w:p w14:paraId="7C78B5F1" w14:textId="77777777" w:rsidR="00A17061" w:rsidRPr="005A3088" w:rsidRDefault="00A17061" w:rsidP="00A17061">
      <w:pPr>
        <w:pStyle w:val="Paragraphedeliste"/>
        <w:numPr>
          <w:ilvl w:val="0"/>
          <w:numId w:val="18"/>
        </w:numPr>
        <w:rPr>
          <w:sz w:val="22"/>
          <w:szCs w:val="22"/>
        </w:rPr>
      </w:pPr>
      <w:r w:rsidRPr="00A17061">
        <w:rPr>
          <w:sz w:val="22"/>
          <w:szCs w:val="22"/>
        </w:rPr>
        <w:t>Incrémentation : À chaque itération, on augmente i de 1 (i++)</w:t>
      </w:r>
    </w:p>
    <w:p w14:paraId="25028A5F" w14:textId="77777777" w:rsidR="00A17061" w:rsidRPr="00A17061" w:rsidRDefault="00A17061" w:rsidP="00A17061">
      <w:pPr>
        <w:pStyle w:val="Paragraphedeliste"/>
        <w:rPr>
          <w:sz w:val="22"/>
          <w:szCs w:val="22"/>
        </w:rPr>
      </w:pPr>
    </w:p>
    <w:p w14:paraId="3DE8EA38" w14:textId="77777777" w:rsidR="00A17061" w:rsidRPr="00A17061" w:rsidRDefault="00A17061" w:rsidP="00A17061">
      <w:pPr>
        <w:pStyle w:val="Paragraphedeliste"/>
        <w:ind w:left="1440"/>
        <w:rPr>
          <w:b/>
          <w:bCs/>
          <w:sz w:val="22"/>
          <w:szCs w:val="22"/>
        </w:rPr>
      </w:pPr>
      <w:r w:rsidRPr="00A17061">
        <w:rPr>
          <w:b/>
          <w:bCs/>
          <w:sz w:val="22"/>
          <w:szCs w:val="22"/>
        </w:rPr>
        <w:t>La boucle for est généralement la plus adaptée</w:t>
      </w:r>
    </w:p>
    <w:p w14:paraId="26094B73" w14:textId="77777777" w:rsidR="00A17061" w:rsidRPr="00376EED" w:rsidRDefault="00A17061" w:rsidP="00376EED">
      <w:pPr>
        <w:pStyle w:val="Paragraphedeliste"/>
        <w:ind w:left="1440"/>
        <w:rPr>
          <w:b/>
          <w:bCs/>
          <w:sz w:val="22"/>
          <w:szCs w:val="22"/>
        </w:rPr>
      </w:pPr>
    </w:p>
    <w:p w14:paraId="5DB51DD7" w14:textId="77777777" w:rsidR="005604A7" w:rsidRPr="005A3088" w:rsidRDefault="005604A7" w:rsidP="0006111D">
      <w:pPr>
        <w:rPr>
          <w:sz w:val="22"/>
          <w:szCs w:val="22"/>
        </w:rPr>
      </w:pPr>
    </w:p>
    <w:p w14:paraId="533AC3C7" w14:textId="36C08F98" w:rsidR="0006111D" w:rsidRPr="005A3088" w:rsidRDefault="0006111D" w:rsidP="0006111D">
      <w:pPr>
        <w:rPr>
          <w:b/>
          <w:bCs/>
          <w:color w:val="0E57C4" w:themeColor="background2" w:themeShade="80"/>
          <w:sz w:val="22"/>
          <w:szCs w:val="22"/>
          <w:u w:val="single"/>
        </w:rPr>
      </w:pPr>
      <w:r w:rsidRPr="005A3088">
        <w:rPr>
          <w:b/>
          <w:bCs/>
          <w:color w:val="0E57C4" w:themeColor="background2" w:themeShade="80"/>
          <w:sz w:val="22"/>
          <w:szCs w:val="22"/>
          <w:u w:val="single"/>
        </w:rPr>
        <w:t>Question 2</w:t>
      </w:r>
      <w:r w:rsidR="00C9348C" w:rsidRPr="005A3088">
        <w:rPr>
          <w:b/>
          <w:bCs/>
          <w:color w:val="0E57C4" w:themeColor="background2" w:themeShade="80"/>
          <w:sz w:val="22"/>
          <w:szCs w:val="22"/>
          <w:u w:val="single"/>
        </w:rPr>
        <w:t xml:space="preserve"> : Pouvez</w:t>
      </w:r>
      <w:r w:rsidR="00501A5B" w:rsidRPr="005A3088">
        <w:rPr>
          <w:b/>
          <w:bCs/>
          <w:color w:val="0E57C4" w:themeColor="background2" w:themeShade="80"/>
          <w:sz w:val="22"/>
          <w:szCs w:val="22"/>
          <w:u w:val="single"/>
        </w:rPr>
        <w:t>-vous m’expliquer comment faire afficher la date</w:t>
      </w:r>
      <w:r w:rsidR="2883C805" w:rsidRPr="005A3088">
        <w:rPr>
          <w:b/>
          <w:bCs/>
          <w:color w:val="0E57C4" w:themeColor="background2" w:themeShade="80"/>
          <w:sz w:val="22"/>
          <w:szCs w:val="22"/>
          <w:u w:val="single"/>
        </w:rPr>
        <w:t xml:space="preserve"> et l’heure</w:t>
      </w:r>
      <w:r w:rsidR="00501A5B" w:rsidRPr="005A3088">
        <w:rPr>
          <w:b/>
          <w:bCs/>
          <w:color w:val="0E57C4" w:themeColor="background2" w:themeShade="80"/>
          <w:sz w:val="22"/>
          <w:szCs w:val="22"/>
          <w:u w:val="single"/>
        </w:rPr>
        <w:t xml:space="preserve"> d’aujourd’hui sur </w:t>
      </w:r>
      <w:proofErr w:type="gramStart"/>
      <w:r w:rsidR="00501A5B" w:rsidRPr="005A3088">
        <w:rPr>
          <w:b/>
          <w:bCs/>
          <w:color w:val="0E57C4" w:themeColor="background2" w:themeShade="80"/>
          <w:sz w:val="22"/>
          <w:szCs w:val="22"/>
          <w:u w:val="single"/>
        </w:rPr>
        <w:t>Java</w:t>
      </w:r>
      <w:r w:rsidR="00B97209" w:rsidRPr="005A3088">
        <w:rPr>
          <w:b/>
          <w:bCs/>
          <w:color w:val="0E57C4" w:themeColor="background2" w:themeShade="80"/>
          <w:sz w:val="22"/>
          <w:szCs w:val="22"/>
          <w:u w:val="single"/>
        </w:rPr>
        <w:t>?</w:t>
      </w:r>
      <w:proofErr w:type="gramEnd"/>
    </w:p>
    <w:p w14:paraId="25E9C5C2" w14:textId="77777777" w:rsidR="00071BA5" w:rsidRPr="005A3088" w:rsidRDefault="00071BA5" w:rsidP="0006111D">
      <w:pPr>
        <w:rPr>
          <w:b/>
          <w:bCs/>
          <w:color w:val="0E57C4" w:themeColor="background2" w:themeShade="80"/>
          <w:sz w:val="22"/>
          <w:szCs w:val="22"/>
          <w:u w:val="single"/>
        </w:rPr>
      </w:pPr>
    </w:p>
    <w:p w14:paraId="16CA99C2" w14:textId="0E183616" w:rsidR="005A3088" w:rsidRPr="005A3088" w:rsidRDefault="005A3088" w:rsidP="005A3088">
      <w:pPr>
        <w:rPr>
          <w:b/>
          <w:bCs/>
          <w:sz w:val="22"/>
          <w:szCs w:val="22"/>
          <w:u w:val="single"/>
        </w:rPr>
      </w:pPr>
      <w:r w:rsidRPr="005A3088">
        <w:rPr>
          <w:b/>
          <w:bCs/>
          <w:sz w:val="22"/>
          <w:szCs w:val="22"/>
          <w:u w:val="single"/>
        </w:rPr>
        <w:t>1. Avec </w:t>
      </w:r>
      <w:proofErr w:type="spellStart"/>
      <w:proofErr w:type="gramStart"/>
      <w:r w:rsidRPr="005A3088">
        <w:rPr>
          <w:b/>
          <w:bCs/>
          <w:sz w:val="22"/>
          <w:szCs w:val="22"/>
          <w:u w:val="single"/>
        </w:rPr>
        <w:t>java.time</w:t>
      </w:r>
      <w:proofErr w:type="spellEnd"/>
      <w:proofErr w:type="gramEnd"/>
      <w:r w:rsidRPr="005A3088">
        <w:rPr>
          <w:b/>
          <w:bCs/>
          <w:sz w:val="22"/>
          <w:szCs w:val="22"/>
          <w:u w:val="single"/>
        </w:rPr>
        <w:t> :</w:t>
      </w:r>
    </w:p>
    <w:p w14:paraId="6309B7C5" w14:textId="77777777" w:rsidR="005A3088" w:rsidRPr="005A3088" w:rsidRDefault="005A3088" w:rsidP="0006111D">
      <w:pPr>
        <w:rPr>
          <w:b/>
          <w:bCs/>
          <w:color w:val="0E57C4" w:themeColor="background2" w:themeShade="80"/>
          <w:sz w:val="22"/>
          <w:szCs w:val="22"/>
          <w:u w:val="single"/>
        </w:rPr>
      </w:pPr>
    </w:p>
    <w:p w14:paraId="26FDDD91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import</w:t>
      </w:r>
      <w:proofErr w:type="gramEnd"/>
      <w:r w:rsidRPr="005A3088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java.time</w:t>
      </w:r>
      <w:proofErr w:type="gramEnd"/>
      <w:r w:rsidRPr="005A3088">
        <w:rPr>
          <w:rFonts w:cstheme="minorHAnsi"/>
          <w:color w:val="000000" w:themeColor="text1"/>
          <w:sz w:val="22"/>
          <w:szCs w:val="22"/>
        </w:rPr>
        <w:t>.</w:t>
      </w: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LocalDateTime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>;</w:t>
      </w:r>
      <w:proofErr w:type="gramEnd"/>
    </w:p>
    <w:p w14:paraId="7429C443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import</w:t>
      </w:r>
      <w:proofErr w:type="gramEnd"/>
      <w:r w:rsidRPr="005A3088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java.time</w:t>
      </w:r>
      <w:proofErr w:type="gramEnd"/>
      <w:r w:rsidRPr="005A3088">
        <w:rPr>
          <w:rFonts w:cstheme="minorHAnsi"/>
          <w:color w:val="000000" w:themeColor="text1"/>
          <w:sz w:val="22"/>
          <w:szCs w:val="22"/>
        </w:rPr>
        <w:t>.</w:t>
      </w: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format.DateTimeFormatter</w:t>
      </w:r>
      <w:proofErr w:type="spellEnd"/>
      <w:proofErr w:type="gramEnd"/>
      <w:r w:rsidRPr="005A3088">
        <w:rPr>
          <w:rFonts w:cstheme="minorHAnsi"/>
          <w:color w:val="000000" w:themeColor="text1"/>
          <w:sz w:val="22"/>
          <w:szCs w:val="22"/>
        </w:rPr>
        <w:t>;</w:t>
      </w:r>
    </w:p>
    <w:p w14:paraId="015B2E36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</w:p>
    <w:p w14:paraId="22088870" w14:textId="23EB206B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public</w:t>
      </w:r>
      <w:proofErr w:type="gramEnd"/>
      <w:r w:rsidRPr="005A3088">
        <w:rPr>
          <w:rFonts w:cstheme="minorHAnsi"/>
          <w:color w:val="000000" w:themeColor="text1"/>
          <w:sz w:val="22"/>
          <w:szCs w:val="22"/>
        </w:rPr>
        <w:t xml:space="preserve"> </w:t>
      </w: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class</w:t>
      </w:r>
      <w:r w:rsidR="005F3F33" w:rsidRPr="005A3088">
        <w:rPr>
          <w:rFonts w:cstheme="minorHAnsi"/>
          <w:color w:val="000000" w:themeColor="text1"/>
          <w:sz w:val="22"/>
          <w:szCs w:val="22"/>
        </w:rPr>
        <w:t>….</w:t>
      </w:r>
      <w:proofErr w:type="gramEnd"/>
      <w:r w:rsidR="005F3F33" w:rsidRPr="005A3088">
        <w:rPr>
          <w:rFonts w:cstheme="minorHAnsi"/>
          <w:color w:val="000000" w:themeColor="text1"/>
          <w:sz w:val="22"/>
          <w:szCs w:val="22"/>
        </w:rPr>
        <w:t>.</w:t>
      </w:r>
      <w:r w:rsidRPr="005A3088">
        <w:rPr>
          <w:rFonts w:cstheme="minorHAnsi"/>
          <w:color w:val="000000" w:themeColor="text1"/>
          <w:sz w:val="22"/>
          <w:szCs w:val="22"/>
        </w:rPr>
        <w:t xml:space="preserve"> {</w:t>
      </w:r>
    </w:p>
    <w:p w14:paraId="3C66FAB8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public</w:t>
      </w:r>
      <w:proofErr w:type="gramEnd"/>
      <w:r w:rsidRPr="005A3088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static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void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 xml:space="preserve"> </w:t>
      </w: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main(String[</w:t>
      </w:r>
      <w:proofErr w:type="gramEnd"/>
      <w:r w:rsidRPr="005A3088">
        <w:rPr>
          <w:rFonts w:cstheme="minorHAnsi"/>
          <w:color w:val="000000" w:themeColor="text1"/>
          <w:sz w:val="22"/>
          <w:szCs w:val="22"/>
        </w:rPr>
        <w:t>] args) {</w:t>
      </w:r>
    </w:p>
    <w:p w14:paraId="55AD3581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t xml:space="preserve">        // 1. Obtenir la date et l'heure actuelles</w:t>
      </w:r>
    </w:p>
    <w:p w14:paraId="70EA7120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t xml:space="preserve">        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LocalDateTime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 xml:space="preserve"> maintenant = </w:t>
      </w:r>
      <w:proofErr w:type="spellStart"/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LocalDateTime.now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>();</w:t>
      </w:r>
      <w:proofErr w:type="gramEnd"/>
    </w:p>
    <w:p w14:paraId="1CE40134" w14:textId="223555F0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lastRenderedPageBreak/>
        <w:t xml:space="preserve">        // 2. Définir un format (</w:t>
      </w: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ex:</w:t>
      </w:r>
      <w:proofErr w:type="gramEnd"/>
      <w:r w:rsidRPr="005A3088">
        <w:rPr>
          <w:rFonts w:cstheme="minorHAnsi"/>
          <w:color w:val="000000" w:themeColor="text1"/>
          <w:sz w:val="22"/>
          <w:szCs w:val="22"/>
        </w:rPr>
        <w:t xml:space="preserve"> "dd/MM/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yyyy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HH:mm:ss</w:t>
      </w:r>
      <w:proofErr w:type="spellEnd"/>
      <w:proofErr w:type="gramEnd"/>
      <w:r w:rsidRPr="005A3088">
        <w:rPr>
          <w:rFonts w:cstheme="minorHAnsi"/>
          <w:color w:val="000000" w:themeColor="text1"/>
          <w:sz w:val="22"/>
          <w:szCs w:val="22"/>
        </w:rPr>
        <w:t>")</w:t>
      </w:r>
    </w:p>
    <w:p w14:paraId="720EDDE9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t xml:space="preserve">        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DateTimeFormatter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 xml:space="preserve"> formatter = 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DateTimeFormatter.ofPattern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>("dd/MM/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yyyy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HH:mm:ss</w:t>
      </w:r>
      <w:proofErr w:type="spellEnd"/>
      <w:proofErr w:type="gramEnd"/>
      <w:r w:rsidRPr="005A3088">
        <w:rPr>
          <w:rFonts w:cstheme="minorHAnsi"/>
          <w:color w:val="000000" w:themeColor="text1"/>
          <w:sz w:val="22"/>
          <w:szCs w:val="22"/>
        </w:rPr>
        <w:t>"</w:t>
      </w: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);</w:t>
      </w:r>
      <w:proofErr w:type="gramEnd"/>
    </w:p>
    <w:p w14:paraId="2FC78A0C" w14:textId="2941CF4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t xml:space="preserve">         // 3. Formater la da</w:t>
      </w:r>
      <w:r w:rsidRPr="005A3088">
        <w:rPr>
          <w:rFonts w:cstheme="minorHAnsi"/>
          <w:color w:val="000000" w:themeColor="text1"/>
          <w:sz w:val="22"/>
          <w:szCs w:val="22"/>
        </w:rPr>
        <w:t>te</w:t>
      </w:r>
    </w:p>
    <w:p w14:paraId="52759B54" w14:textId="6AB50D34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t xml:space="preserve">        </w:t>
      </w:r>
      <w:r w:rsidRPr="005A3088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String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dateFormatee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maintenant.format</w:t>
      </w:r>
      <w:proofErr w:type="spellEnd"/>
      <w:proofErr w:type="gramEnd"/>
      <w:r w:rsidRPr="005A3088">
        <w:rPr>
          <w:rFonts w:cstheme="minorHAnsi"/>
          <w:color w:val="000000" w:themeColor="text1"/>
          <w:sz w:val="22"/>
          <w:szCs w:val="22"/>
        </w:rPr>
        <w:t>(formatter</w:t>
      </w:r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);</w:t>
      </w:r>
      <w:proofErr w:type="gramEnd"/>
    </w:p>
    <w:p w14:paraId="04D4D2FE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t xml:space="preserve">        </w:t>
      </w:r>
    </w:p>
    <w:p w14:paraId="73AF0CD9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t xml:space="preserve">        // 4. Afficher le résultat</w:t>
      </w:r>
    </w:p>
    <w:p w14:paraId="1D8CD1FA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t xml:space="preserve">        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System.out.println</w:t>
      </w:r>
      <w:proofErr w:type="spellEnd"/>
      <w:r w:rsidRPr="005A3088">
        <w:rPr>
          <w:rFonts w:cstheme="minorHAnsi"/>
          <w:color w:val="000000" w:themeColor="text1"/>
          <w:sz w:val="22"/>
          <w:szCs w:val="22"/>
        </w:rPr>
        <w:t xml:space="preserve">("Date et heure actuelles : " + </w:t>
      </w:r>
      <w:proofErr w:type="spellStart"/>
      <w:r w:rsidRPr="005A3088">
        <w:rPr>
          <w:rFonts w:cstheme="minorHAnsi"/>
          <w:color w:val="000000" w:themeColor="text1"/>
          <w:sz w:val="22"/>
          <w:szCs w:val="22"/>
        </w:rPr>
        <w:t>dateFormatee</w:t>
      </w:r>
      <w:proofErr w:type="spellEnd"/>
      <w:proofErr w:type="gramStart"/>
      <w:r w:rsidRPr="005A3088">
        <w:rPr>
          <w:rFonts w:cstheme="minorHAnsi"/>
          <w:color w:val="000000" w:themeColor="text1"/>
          <w:sz w:val="22"/>
          <w:szCs w:val="22"/>
        </w:rPr>
        <w:t>);</w:t>
      </w:r>
      <w:proofErr w:type="gramEnd"/>
    </w:p>
    <w:p w14:paraId="3E602216" w14:textId="77777777" w:rsidR="009730A8" w:rsidRPr="005A3088" w:rsidRDefault="009730A8" w:rsidP="009730A8">
      <w:pPr>
        <w:rPr>
          <w:rFonts w:cstheme="minorHAnsi"/>
          <w:color w:val="000000" w:themeColor="text1"/>
          <w:sz w:val="22"/>
          <w:szCs w:val="22"/>
        </w:rPr>
      </w:pPr>
      <w:r w:rsidRPr="005A3088">
        <w:rPr>
          <w:rFonts w:cstheme="minorHAnsi"/>
          <w:color w:val="000000" w:themeColor="text1"/>
          <w:sz w:val="22"/>
          <w:szCs w:val="22"/>
        </w:rPr>
        <w:t xml:space="preserve">    }</w:t>
      </w:r>
    </w:p>
    <w:p w14:paraId="053F06A7" w14:textId="09087DA9" w:rsidR="00E6178D" w:rsidRPr="005A3088" w:rsidRDefault="009730A8" w:rsidP="009730A8">
      <w:pPr>
        <w:rPr>
          <w:b/>
          <w:bCs/>
          <w:color w:val="0E57C4" w:themeColor="background2" w:themeShade="80"/>
          <w:sz w:val="22"/>
          <w:szCs w:val="22"/>
          <w:u w:val="single"/>
        </w:rPr>
      </w:pPr>
      <w:r w:rsidRPr="005A3088">
        <w:rPr>
          <w:rFonts w:cstheme="minorHAnsi"/>
          <w:color w:val="000000" w:themeColor="text1"/>
          <w:sz w:val="22"/>
          <w:szCs w:val="22"/>
        </w:rPr>
        <w:t>}</w:t>
      </w:r>
    </w:p>
    <w:p w14:paraId="5CA14BA3" w14:textId="0E40C3E3" w:rsidR="005F3F33" w:rsidRDefault="005F3F33" w:rsidP="005F3F33">
      <w:pPr>
        <w:rPr>
          <w:b/>
          <w:bCs/>
          <w:sz w:val="22"/>
          <w:szCs w:val="22"/>
          <w:u w:val="single"/>
        </w:rPr>
      </w:pPr>
      <w:r w:rsidRPr="005F3F33">
        <w:rPr>
          <w:b/>
          <w:bCs/>
          <w:sz w:val="22"/>
          <w:szCs w:val="22"/>
          <w:u w:val="single"/>
        </w:rPr>
        <w:t>Explications étape par étape</w:t>
      </w:r>
      <w:r w:rsidR="005A3088">
        <w:rPr>
          <w:b/>
          <w:bCs/>
          <w:sz w:val="22"/>
          <w:szCs w:val="22"/>
          <w:u w:val="single"/>
        </w:rPr>
        <w:t> :</w:t>
      </w:r>
    </w:p>
    <w:p w14:paraId="6A4E4C43" w14:textId="77777777" w:rsidR="005A3088" w:rsidRPr="005F3F33" w:rsidRDefault="005A3088" w:rsidP="005F3F33">
      <w:pPr>
        <w:rPr>
          <w:b/>
          <w:bCs/>
          <w:sz w:val="22"/>
          <w:szCs w:val="22"/>
          <w:u w:val="single"/>
        </w:rPr>
      </w:pPr>
    </w:p>
    <w:p w14:paraId="32DFA6E0" w14:textId="77777777" w:rsidR="005F3F33" w:rsidRPr="005F3F33" w:rsidRDefault="005F3F33" w:rsidP="005F3F33">
      <w:pPr>
        <w:numPr>
          <w:ilvl w:val="0"/>
          <w:numId w:val="19"/>
        </w:numPr>
        <w:rPr>
          <w:sz w:val="22"/>
          <w:szCs w:val="22"/>
        </w:rPr>
      </w:pPr>
      <w:r w:rsidRPr="005F3F33">
        <w:rPr>
          <w:sz w:val="22"/>
          <w:szCs w:val="22"/>
        </w:rPr>
        <w:t>OBTENIR_DATE_HEURE_</w:t>
      </w:r>
      <w:proofErr w:type="gramStart"/>
      <w:r w:rsidRPr="005F3F33">
        <w:rPr>
          <w:sz w:val="22"/>
          <w:szCs w:val="22"/>
        </w:rPr>
        <w:t>ACTUELLE(</w:t>
      </w:r>
      <w:proofErr w:type="gramEnd"/>
      <w:r w:rsidRPr="005F3F33">
        <w:rPr>
          <w:sz w:val="22"/>
          <w:szCs w:val="22"/>
        </w:rPr>
        <w:t>)</w:t>
      </w:r>
    </w:p>
    <w:p w14:paraId="4911A01D" w14:textId="77777777" w:rsidR="005F3F33" w:rsidRPr="005F3F33" w:rsidRDefault="005F3F33" w:rsidP="005F3F33">
      <w:pPr>
        <w:numPr>
          <w:ilvl w:val="1"/>
          <w:numId w:val="19"/>
        </w:numPr>
        <w:rPr>
          <w:sz w:val="22"/>
          <w:szCs w:val="22"/>
        </w:rPr>
      </w:pPr>
      <w:r w:rsidRPr="005F3F33">
        <w:rPr>
          <w:sz w:val="22"/>
          <w:szCs w:val="22"/>
        </w:rPr>
        <w:t>Récupère la date et l'heure du système (</w:t>
      </w:r>
      <w:proofErr w:type="gramStart"/>
      <w:r w:rsidRPr="005F3F33">
        <w:rPr>
          <w:sz w:val="22"/>
          <w:szCs w:val="22"/>
        </w:rPr>
        <w:t>ex:</w:t>
      </w:r>
      <w:proofErr w:type="gramEnd"/>
      <w:r w:rsidRPr="005F3F33">
        <w:rPr>
          <w:sz w:val="22"/>
          <w:szCs w:val="22"/>
        </w:rPr>
        <w:t xml:space="preserve"> 10/06/2024 </w:t>
      </w:r>
      <w:proofErr w:type="gramStart"/>
      <w:r w:rsidRPr="005F3F33">
        <w:rPr>
          <w:sz w:val="22"/>
          <w:szCs w:val="22"/>
        </w:rPr>
        <w:t>15:30:</w:t>
      </w:r>
      <w:proofErr w:type="gramEnd"/>
      <w:r w:rsidRPr="005F3F33">
        <w:rPr>
          <w:sz w:val="22"/>
          <w:szCs w:val="22"/>
        </w:rPr>
        <w:t>45).</w:t>
      </w:r>
    </w:p>
    <w:p w14:paraId="44384FFA" w14:textId="77777777" w:rsidR="005F3F33" w:rsidRPr="005F3F33" w:rsidRDefault="005F3F33" w:rsidP="005F3F33">
      <w:pPr>
        <w:numPr>
          <w:ilvl w:val="1"/>
          <w:numId w:val="19"/>
        </w:numPr>
        <w:rPr>
          <w:sz w:val="22"/>
          <w:szCs w:val="22"/>
        </w:rPr>
      </w:pPr>
      <w:r w:rsidRPr="005F3F33">
        <w:rPr>
          <w:sz w:val="22"/>
          <w:szCs w:val="22"/>
        </w:rPr>
        <w:t>En Java, cela peut être fait avec </w:t>
      </w:r>
      <w:proofErr w:type="spellStart"/>
      <w:proofErr w:type="gramStart"/>
      <w:r w:rsidRPr="005F3F33">
        <w:rPr>
          <w:sz w:val="22"/>
          <w:szCs w:val="22"/>
        </w:rPr>
        <w:t>LocalDateTime.now</w:t>
      </w:r>
      <w:proofErr w:type="spellEnd"/>
      <w:r w:rsidRPr="005F3F33">
        <w:rPr>
          <w:sz w:val="22"/>
          <w:szCs w:val="22"/>
        </w:rPr>
        <w:t>(</w:t>
      </w:r>
      <w:proofErr w:type="gramEnd"/>
      <w:r w:rsidRPr="005F3F33">
        <w:rPr>
          <w:sz w:val="22"/>
          <w:szCs w:val="22"/>
        </w:rPr>
        <w:t xml:space="preserve">) ou new </w:t>
      </w:r>
      <w:proofErr w:type="gramStart"/>
      <w:r w:rsidRPr="005F3F33">
        <w:rPr>
          <w:sz w:val="22"/>
          <w:szCs w:val="22"/>
        </w:rPr>
        <w:t>Date(</w:t>
      </w:r>
      <w:proofErr w:type="gramEnd"/>
      <w:r w:rsidRPr="005F3F33">
        <w:rPr>
          <w:sz w:val="22"/>
          <w:szCs w:val="22"/>
        </w:rPr>
        <w:t>).</w:t>
      </w:r>
    </w:p>
    <w:p w14:paraId="3F6102B0" w14:textId="77777777" w:rsidR="005F3F33" w:rsidRPr="005F3F33" w:rsidRDefault="005F3F33" w:rsidP="005F3F33">
      <w:pPr>
        <w:numPr>
          <w:ilvl w:val="0"/>
          <w:numId w:val="19"/>
        </w:numPr>
        <w:rPr>
          <w:sz w:val="22"/>
          <w:szCs w:val="22"/>
        </w:rPr>
      </w:pPr>
      <w:r w:rsidRPr="005F3F33">
        <w:rPr>
          <w:sz w:val="22"/>
          <w:szCs w:val="22"/>
        </w:rPr>
        <w:t xml:space="preserve">FORMAT ← "JJ/MM/AAAA </w:t>
      </w:r>
      <w:proofErr w:type="gramStart"/>
      <w:r w:rsidRPr="005F3F33">
        <w:rPr>
          <w:sz w:val="22"/>
          <w:szCs w:val="22"/>
        </w:rPr>
        <w:t>HH:MM:SS</w:t>
      </w:r>
      <w:proofErr w:type="gramEnd"/>
      <w:r w:rsidRPr="005F3F33">
        <w:rPr>
          <w:sz w:val="22"/>
          <w:szCs w:val="22"/>
        </w:rPr>
        <w:t>"</w:t>
      </w:r>
    </w:p>
    <w:p w14:paraId="07B0DDC0" w14:textId="77777777" w:rsidR="005F3F33" w:rsidRPr="005F3F33" w:rsidRDefault="005F3F33" w:rsidP="005F3F33">
      <w:pPr>
        <w:numPr>
          <w:ilvl w:val="1"/>
          <w:numId w:val="19"/>
        </w:numPr>
        <w:rPr>
          <w:sz w:val="22"/>
          <w:szCs w:val="22"/>
        </w:rPr>
      </w:pPr>
      <w:r w:rsidRPr="005F3F33">
        <w:rPr>
          <w:sz w:val="22"/>
          <w:szCs w:val="22"/>
        </w:rPr>
        <w:t>Définit comment afficher la date.</w:t>
      </w:r>
    </w:p>
    <w:p w14:paraId="0204F1BF" w14:textId="62AD7B99" w:rsidR="005F3F33" w:rsidRPr="005F3F33" w:rsidRDefault="005F3F33" w:rsidP="005F3F33">
      <w:pPr>
        <w:numPr>
          <w:ilvl w:val="0"/>
          <w:numId w:val="19"/>
        </w:numPr>
        <w:rPr>
          <w:sz w:val="22"/>
          <w:szCs w:val="22"/>
        </w:rPr>
      </w:pPr>
      <w:r w:rsidRPr="005F3F33">
        <w:rPr>
          <w:sz w:val="22"/>
          <w:szCs w:val="22"/>
        </w:rPr>
        <w:t>FORMATER</w:t>
      </w:r>
      <w:r w:rsidR="00A0619D">
        <w:rPr>
          <w:sz w:val="22"/>
          <w:szCs w:val="22"/>
        </w:rPr>
        <w:t xml:space="preserve"> </w:t>
      </w:r>
      <w:r w:rsidRPr="005F3F33">
        <w:rPr>
          <w:sz w:val="22"/>
          <w:szCs w:val="22"/>
        </w:rPr>
        <w:t>(</w:t>
      </w:r>
      <w:proofErr w:type="spellStart"/>
      <w:r w:rsidRPr="005F3F33">
        <w:rPr>
          <w:sz w:val="22"/>
          <w:szCs w:val="22"/>
        </w:rPr>
        <w:t>dateHeureActuelle</w:t>
      </w:r>
      <w:proofErr w:type="spellEnd"/>
      <w:r w:rsidRPr="005F3F33">
        <w:rPr>
          <w:sz w:val="22"/>
          <w:szCs w:val="22"/>
        </w:rPr>
        <w:t>, format)</w:t>
      </w:r>
    </w:p>
    <w:p w14:paraId="12BAD946" w14:textId="77777777" w:rsidR="005F3F33" w:rsidRPr="005F3F33" w:rsidRDefault="005F3F33" w:rsidP="005F3F33">
      <w:pPr>
        <w:numPr>
          <w:ilvl w:val="1"/>
          <w:numId w:val="19"/>
        </w:numPr>
        <w:rPr>
          <w:sz w:val="22"/>
          <w:szCs w:val="22"/>
        </w:rPr>
      </w:pPr>
      <w:r w:rsidRPr="005F3F33">
        <w:rPr>
          <w:sz w:val="22"/>
          <w:szCs w:val="22"/>
        </w:rPr>
        <w:t>Convertit la date brute en texte selon le format choisi.</w:t>
      </w:r>
    </w:p>
    <w:p w14:paraId="252E09D7" w14:textId="77777777" w:rsidR="005F3F33" w:rsidRPr="005F3F33" w:rsidRDefault="005F3F33" w:rsidP="005F3F33">
      <w:pPr>
        <w:numPr>
          <w:ilvl w:val="1"/>
          <w:numId w:val="19"/>
        </w:numPr>
        <w:rPr>
          <w:sz w:val="22"/>
          <w:szCs w:val="22"/>
        </w:rPr>
      </w:pPr>
      <w:r w:rsidRPr="005F3F33">
        <w:rPr>
          <w:sz w:val="22"/>
          <w:szCs w:val="22"/>
        </w:rPr>
        <w:t>En Java, on utilise </w:t>
      </w:r>
      <w:proofErr w:type="spellStart"/>
      <w:r w:rsidRPr="005F3F33">
        <w:rPr>
          <w:sz w:val="22"/>
          <w:szCs w:val="22"/>
        </w:rPr>
        <w:t>DateTimeFormatter</w:t>
      </w:r>
      <w:proofErr w:type="spellEnd"/>
      <w:r w:rsidRPr="005F3F33">
        <w:rPr>
          <w:sz w:val="22"/>
          <w:szCs w:val="22"/>
        </w:rPr>
        <w:t> (moderne) ou </w:t>
      </w:r>
      <w:proofErr w:type="spellStart"/>
      <w:r w:rsidRPr="005F3F33">
        <w:rPr>
          <w:sz w:val="22"/>
          <w:szCs w:val="22"/>
        </w:rPr>
        <w:t>SimpleDateFormat</w:t>
      </w:r>
      <w:proofErr w:type="spellEnd"/>
      <w:r w:rsidRPr="005F3F33">
        <w:rPr>
          <w:sz w:val="22"/>
          <w:szCs w:val="22"/>
        </w:rPr>
        <w:t> (ancien).</w:t>
      </w:r>
    </w:p>
    <w:p w14:paraId="723C3928" w14:textId="77777777" w:rsidR="005F3F33" w:rsidRPr="005F3F33" w:rsidRDefault="005F3F33" w:rsidP="005F3F33">
      <w:pPr>
        <w:numPr>
          <w:ilvl w:val="0"/>
          <w:numId w:val="19"/>
        </w:numPr>
        <w:rPr>
          <w:sz w:val="22"/>
          <w:szCs w:val="22"/>
        </w:rPr>
      </w:pPr>
      <w:r w:rsidRPr="005F3F33">
        <w:rPr>
          <w:sz w:val="22"/>
          <w:szCs w:val="22"/>
        </w:rPr>
        <w:t>AFFICHER(...)</w:t>
      </w:r>
    </w:p>
    <w:p w14:paraId="0B69B6FF" w14:textId="77777777" w:rsidR="005F3F33" w:rsidRPr="005F3F33" w:rsidRDefault="005F3F33" w:rsidP="005F3F33">
      <w:pPr>
        <w:numPr>
          <w:ilvl w:val="1"/>
          <w:numId w:val="19"/>
        </w:numPr>
        <w:rPr>
          <w:sz w:val="22"/>
          <w:szCs w:val="22"/>
        </w:rPr>
      </w:pPr>
      <w:r w:rsidRPr="005F3F33">
        <w:rPr>
          <w:sz w:val="22"/>
          <w:szCs w:val="22"/>
        </w:rPr>
        <w:t>Affiche le résultat final</w:t>
      </w:r>
    </w:p>
    <w:p w14:paraId="63E077FA" w14:textId="77777777" w:rsidR="00501A5B" w:rsidRDefault="00501A5B" w:rsidP="0006111D">
      <w:pPr>
        <w:rPr>
          <w:b/>
          <w:bCs/>
          <w:color w:val="0E57C4" w:themeColor="background2" w:themeShade="80"/>
          <w:sz w:val="22"/>
          <w:szCs w:val="22"/>
          <w:u w:val="single"/>
        </w:rPr>
      </w:pPr>
    </w:p>
    <w:p w14:paraId="168BB468" w14:textId="77777777" w:rsidR="00A0619D" w:rsidRDefault="00A0619D" w:rsidP="00A0619D">
      <w:pPr>
        <w:rPr>
          <w:b/>
          <w:bCs/>
          <w:color w:val="000000" w:themeColor="text1"/>
          <w:sz w:val="22"/>
          <w:szCs w:val="22"/>
          <w:u w:val="single"/>
        </w:rPr>
      </w:pPr>
      <w:r w:rsidRPr="00A0619D">
        <w:rPr>
          <w:b/>
          <w:bCs/>
          <w:color w:val="000000" w:themeColor="text1"/>
          <w:sz w:val="22"/>
          <w:szCs w:val="22"/>
          <w:u w:val="single"/>
        </w:rPr>
        <w:t>Options de formatage :</w:t>
      </w:r>
    </w:p>
    <w:p w14:paraId="534AC571" w14:textId="77777777" w:rsidR="005A3088" w:rsidRPr="00A0619D" w:rsidRDefault="005A3088" w:rsidP="00A0619D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0894C922" w14:textId="77777777" w:rsidR="00A0619D" w:rsidRPr="00A0619D" w:rsidRDefault="00A0619D" w:rsidP="00A0619D">
      <w:pPr>
        <w:rPr>
          <w:color w:val="000000" w:themeColor="text1"/>
          <w:sz w:val="22"/>
          <w:szCs w:val="22"/>
        </w:rPr>
      </w:pPr>
      <w:r w:rsidRPr="00A0619D">
        <w:rPr>
          <w:color w:val="000000" w:themeColor="text1"/>
          <w:sz w:val="22"/>
          <w:szCs w:val="22"/>
        </w:rPr>
        <w:t>Vous pouvez personnaliser le format en modifiant le motif dans </w:t>
      </w:r>
      <w:proofErr w:type="spellStart"/>
      <w:r w:rsidRPr="00A0619D">
        <w:rPr>
          <w:color w:val="000000" w:themeColor="text1"/>
          <w:sz w:val="22"/>
          <w:szCs w:val="22"/>
        </w:rPr>
        <w:t>DateTimeFormatter</w:t>
      </w:r>
      <w:proofErr w:type="spellEnd"/>
      <w:r w:rsidRPr="00A0619D">
        <w:rPr>
          <w:color w:val="000000" w:themeColor="text1"/>
          <w:sz w:val="22"/>
          <w:szCs w:val="22"/>
        </w:rPr>
        <w:t> ou </w:t>
      </w:r>
      <w:proofErr w:type="spellStart"/>
      <w:r w:rsidRPr="00A0619D">
        <w:rPr>
          <w:color w:val="000000" w:themeColor="text1"/>
          <w:sz w:val="22"/>
          <w:szCs w:val="22"/>
        </w:rPr>
        <w:t>SimpleDateFormat</w:t>
      </w:r>
      <w:proofErr w:type="spellEnd"/>
      <w:r w:rsidRPr="00A0619D">
        <w:rPr>
          <w:color w:val="000000" w:themeColor="text1"/>
          <w:sz w:val="22"/>
          <w:szCs w:val="22"/>
        </w:rPr>
        <w:t> :</w:t>
      </w:r>
    </w:p>
    <w:p w14:paraId="4EF4DE8A" w14:textId="77777777" w:rsidR="00A0619D" w:rsidRPr="00A0619D" w:rsidRDefault="00A0619D" w:rsidP="00A0619D">
      <w:pPr>
        <w:numPr>
          <w:ilvl w:val="0"/>
          <w:numId w:val="20"/>
        </w:numPr>
        <w:rPr>
          <w:color w:val="000000" w:themeColor="text1"/>
          <w:sz w:val="22"/>
          <w:szCs w:val="22"/>
        </w:rPr>
      </w:pPr>
      <w:r w:rsidRPr="00A0619D">
        <w:rPr>
          <w:color w:val="000000" w:themeColor="text1"/>
          <w:sz w:val="22"/>
          <w:szCs w:val="22"/>
        </w:rPr>
        <w:t>"dd/MM/</w:t>
      </w:r>
      <w:proofErr w:type="spellStart"/>
      <w:r w:rsidRPr="00A0619D">
        <w:rPr>
          <w:color w:val="000000" w:themeColor="text1"/>
          <w:sz w:val="22"/>
          <w:szCs w:val="22"/>
        </w:rPr>
        <w:t>yyyy</w:t>
      </w:r>
      <w:proofErr w:type="spellEnd"/>
      <w:r w:rsidRPr="00A0619D">
        <w:rPr>
          <w:color w:val="000000" w:themeColor="text1"/>
          <w:sz w:val="22"/>
          <w:szCs w:val="22"/>
        </w:rPr>
        <w:t>" → 10/06/2023</w:t>
      </w:r>
    </w:p>
    <w:p w14:paraId="230A2F06" w14:textId="77777777" w:rsidR="00A0619D" w:rsidRPr="00A0619D" w:rsidRDefault="00A0619D" w:rsidP="00A0619D">
      <w:pPr>
        <w:numPr>
          <w:ilvl w:val="0"/>
          <w:numId w:val="20"/>
        </w:numPr>
        <w:rPr>
          <w:color w:val="000000" w:themeColor="text1"/>
          <w:sz w:val="22"/>
          <w:szCs w:val="22"/>
        </w:rPr>
      </w:pPr>
      <w:r w:rsidRPr="00A0619D">
        <w:rPr>
          <w:color w:val="000000" w:themeColor="text1"/>
          <w:sz w:val="22"/>
          <w:szCs w:val="22"/>
        </w:rPr>
        <w:t>"MM/dd/</w:t>
      </w:r>
      <w:proofErr w:type="spellStart"/>
      <w:r w:rsidRPr="00A0619D">
        <w:rPr>
          <w:color w:val="000000" w:themeColor="text1"/>
          <w:sz w:val="22"/>
          <w:szCs w:val="22"/>
        </w:rPr>
        <w:t>yyyy</w:t>
      </w:r>
      <w:proofErr w:type="spellEnd"/>
      <w:r w:rsidRPr="00A0619D">
        <w:rPr>
          <w:color w:val="000000" w:themeColor="text1"/>
          <w:sz w:val="22"/>
          <w:szCs w:val="22"/>
        </w:rPr>
        <w:t>" → 06/10/2023</w:t>
      </w:r>
    </w:p>
    <w:p w14:paraId="58BAB951" w14:textId="77777777" w:rsidR="00A0619D" w:rsidRPr="00A0619D" w:rsidRDefault="00A0619D" w:rsidP="00A0619D">
      <w:pPr>
        <w:numPr>
          <w:ilvl w:val="0"/>
          <w:numId w:val="20"/>
        </w:numPr>
        <w:rPr>
          <w:color w:val="000000" w:themeColor="text1"/>
          <w:sz w:val="22"/>
          <w:szCs w:val="22"/>
        </w:rPr>
      </w:pPr>
      <w:r w:rsidRPr="00A0619D">
        <w:rPr>
          <w:color w:val="000000" w:themeColor="text1"/>
          <w:sz w:val="22"/>
          <w:szCs w:val="22"/>
        </w:rPr>
        <w:t>"</w:t>
      </w:r>
      <w:proofErr w:type="spellStart"/>
      <w:r w:rsidRPr="00A0619D">
        <w:rPr>
          <w:color w:val="000000" w:themeColor="text1"/>
          <w:sz w:val="22"/>
          <w:szCs w:val="22"/>
        </w:rPr>
        <w:t>yyyy</w:t>
      </w:r>
      <w:proofErr w:type="spellEnd"/>
      <w:r w:rsidRPr="00A0619D">
        <w:rPr>
          <w:color w:val="000000" w:themeColor="text1"/>
          <w:sz w:val="22"/>
          <w:szCs w:val="22"/>
        </w:rPr>
        <w:t>-MM-dd" → 2023-06-10</w:t>
      </w:r>
    </w:p>
    <w:p w14:paraId="0E6444DA" w14:textId="77777777" w:rsidR="00A0619D" w:rsidRPr="00A0619D" w:rsidRDefault="00A0619D" w:rsidP="00A0619D">
      <w:pPr>
        <w:numPr>
          <w:ilvl w:val="0"/>
          <w:numId w:val="20"/>
        </w:numPr>
        <w:rPr>
          <w:color w:val="000000" w:themeColor="text1"/>
          <w:sz w:val="22"/>
          <w:szCs w:val="22"/>
        </w:rPr>
      </w:pPr>
      <w:r w:rsidRPr="00A0619D">
        <w:rPr>
          <w:color w:val="000000" w:themeColor="text1"/>
          <w:sz w:val="22"/>
          <w:szCs w:val="22"/>
        </w:rPr>
        <w:t>"</w:t>
      </w:r>
      <w:proofErr w:type="spellStart"/>
      <w:proofErr w:type="gramStart"/>
      <w:r w:rsidRPr="00A0619D">
        <w:rPr>
          <w:color w:val="000000" w:themeColor="text1"/>
          <w:sz w:val="22"/>
          <w:szCs w:val="22"/>
        </w:rPr>
        <w:t>HH:mm:ss</w:t>
      </w:r>
      <w:proofErr w:type="spellEnd"/>
      <w:proofErr w:type="gramEnd"/>
      <w:r w:rsidRPr="00A0619D">
        <w:rPr>
          <w:color w:val="000000" w:themeColor="text1"/>
          <w:sz w:val="22"/>
          <w:szCs w:val="22"/>
        </w:rPr>
        <w:t xml:space="preserve">" → </w:t>
      </w:r>
      <w:proofErr w:type="gramStart"/>
      <w:r w:rsidRPr="00A0619D">
        <w:rPr>
          <w:color w:val="000000" w:themeColor="text1"/>
          <w:sz w:val="22"/>
          <w:szCs w:val="22"/>
        </w:rPr>
        <w:t>14:30:</w:t>
      </w:r>
      <w:proofErr w:type="gramEnd"/>
      <w:r w:rsidRPr="00A0619D">
        <w:rPr>
          <w:color w:val="000000" w:themeColor="text1"/>
          <w:sz w:val="22"/>
          <w:szCs w:val="22"/>
        </w:rPr>
        <w:t>45 (format 24h)</w:t>
      </w:r>
    </w:p>
    <w:p w14:paraId="37B20C4E" w14:textId="77777777" w:rsidR="00A0619D" w:rsidRPr="00A0619D" w:rsidRDefault="00A0619D" w:rsidP="00A0619D">
      <w:pPr>
        <w:numPr>
          <w:ilvl w:val="0"/>
          <w:numId w:val="20"/>
        </w:numPr>
        <w:rPr>
          <w:color w:val="000000" w:themeColor="text1"/>
          <w:sz w:val="22"/>
          <w:szCs w:val="22"/>
        </w:rPr>
      </w:pPr>
      <w:r w:rsidRPr="00A0619D">
        <w:rPr>
          <w:color w:val="000000" w:themeColor="text1"/>
          <w:sz w:val="22"/>
          <w:szCs w:val="22"/>
        </w:rPr>
        <w:t>"</w:t>
      </w:r>
      <w:proofErr w:type="spellStart"/>
      <w:proofErr w:type="gramStart"/>
      <w:r w:rsidRPr="00A0619D">
        <w:rPr>
          <w:color w:val="000000" w:themeColor="text1"/>
          <w:sz w:val="22"/>
          <w:szCs w:val="22"/>
        </w:rPr>
        <w:t>hh:mm:ss</w:t>
      </w:r>
      <w:proofErr w:type="spellEnd"/>
      <w:proofErr w:type="gramEnd"/>
      <w:r w:rsidRPr="00A0619D">
        <w:rPr>
          <w:color w:val="000000" w:themeColor="text1"/>
          <w:sz w:val="22"/>
          <w:szCs w:val="22"/>
        </w:rPr>
        <w:t xml:space="preserve"> a" → </w:t>
      </w:r>
      <w:proofErr w:type="gramStart"/>
      <w:r w:rsidRPr="00A0619D">
        <w:rPr>
          <w:color w:val="000000" w:themeColor="text1"/>
          <w:sz w:val="22"/>
          <w:szCs w:val="22"/>
        </w:rPr>
        <w:t>02:30:</w:t>
      </w:r>
      <w:proofErr w:type="gramEnd"/>
      <w:r w:rsidRPr="00A0619D">
        <w:rPr>
          <w:color w:val="000000" w:themeColor="text1"/>
          <w:sz w:val="22"/>
          <w:szCs w:val="22"/>
        </w:rPr>
        <w:t>45 PM (format 12h)</w:t>
      </w:r>
    </w:p>
    <w:p w14:paraId="448ECD26" w14:textId="77777777" w:rsidR="00A0619D" w:rsidRPr="00A0619D" w:rsidRDefault="00A0619D" w:rsidP="00A0619D">
      <w:pPr>
        <w:numPr>
          <w:ilvl w:val="0"/>
          <w:numId w:val="20"/>
        </w:numPr>
        <w:rPr>
          <w:color w:val="000000" w:themeColor="text1"/>
          <w:sz w:val="22"/>
          <w:szCs w:val="22"/>
        </w:rPr>
      </w:pPr>
      <w:r w:rsidRPr="00A0619D">
        <w:rPr>
          <w:color w:val="000000" w:themeColor="text1"/>
          <w:sz w:val="22"/>
          <w:szCs w:val="22"/>
        </w:rPr>
        <w:t xml:space="preserve">"EEEE, dd MMMM </w:t>
      </w:r>
      <w:proofErr w:type="spellStart"/>
      <w:r w:rsidRPr="00A0619D">
        <w:rPr>
          <w:color w:val="000000" w:themeColor="text1"/>
          <w:sz w:val="22"/>
          <w:szCs w:val="22"/>
        </w:rPr>
        <w:t>yyyy</w:t>
      </w:r>
      <w:proofErr w:type="spellEnd"/>
      <w:r w:rsidRPr="00A0619D">
        <w:rPr>
          <w:color w:val="000000" w:themeColor="text1"/>
          <w:sz w:val="22"/>
          <w:szCs w:val="22"/>
        </w:rPr>
        <w:t>" → Samedi, 10 juin 2023</w:t>
      </w:r>
    </w:p>
    <w:p w14:paraId="641FF921" w14:textId="77777777" w:rsidR="00501A5B" w:rsidRDefault="00501A5B" w:rsidP="0006111D">
      <w:pPr>
        <w:rPr>
          <w:b/>
          <w:bCs/>
          <w:color w:val="0E57C4" w:themeColor="background2" w:themeShade="80"/>
          <w:sz w:val="22"/>
          <w:szCs w:val="22"/>
          <w:u w:val="single"/>
        </w:rPr>
      </w:pPr>
    </w:p>
    <w:p w14:paraId="15920139" w14:textId="77777777" w:rsidR="00501A5B" w:rsidRDefault="00501A5B" w:rsidP="0006111D">
      <w:pPr>
        <w:rPr>
          <w:b/>
          <w:bCs/>
          <w:color w:val="0E57C4" w:themeColor="background2" w:themeShade="80"/>
          <w:sz w:val="22"/>
          <w:szCs w:val="22"/>
          <w:u w:val="single"/>
        </w:rPr>
      </w:pPr>
    </w:p>
    <w:p w14:paraId="726FAE54" w14:textId="77777777" w:rsidR="001975F7" w:rsidRDefault="001975F7" w:rsidP="0006111D">
      <w:pPr>
        <w:rPr>
          <w:b/>
          <w:bCs/>
          <w:color w:val="0E57C4" w:themeColor="background2" w:themeShade="80"/>
          <w:sz w:val="22"/>
          <w:szCs w:val="22"/>
          <w:u w:val="single"/>
        </w:rPr>
      </w:pPr>
    </w:p>
    <w:p w14:paraId="6B0A37A6" w14:textId="77777777" w:rsidR="005F4C1E" w:rsidRDefault="005F4C1E" w:rsidP="001975F7">
      <w:pPr>
        <w:rPr>
          <w:b/>
          <w:bCs/>
          <w:color w:val="0E57C4" w:themeColor="background2" w:themeShade="80"/>
          <w:sz w:val="22"/>
          <w:szCs w:val="22"/>
          <w:u w:val="single"/>
        </w:rPr>
      </w:pPr>
    </w:p>
    <w:p w14:paraId="1EB140A7" w14:textId="730D9496" w:rsidR="001975F7" w:rsidRDefault="001975F7" w:rsidP="001975F7">
      <w:pPr>
        <w:rPr>
          <w:b/>
          <w:bCs/>
          <w:color w:val="0E57C4" w:themeColor="background2" w:themeShade="80"/>
          <w:sz w:val="22"/>
          <w:szCs w:val="22"/>
          <w:u w:val="single"/>
        </w:rPr>
      </w:pPr>
      <w:r w:rsidRPr="00CD2C12">
        <w:rPr>
          <w:b/>
          <w:bCs/>
          <w:color w:val="0E57C4" w:themeColor="background2" w:themeShade="80"/>
          <w:sz w:val="22"/>
          <w:szCs w:val="22"/>
          <w:u w:val="single"/>
        </w:rPr>
        <w:t xml:space="preserve">Question </w:t>
      </w:r>
      <w:r>
        <w:rPr>
          <w:b/>
          <w:bCs/>
          <w:color w:val="0E57C4" w:themeColor="background2" w:themeShade="80"/>
          <w:sz w:val="22"/>
          <w:szCs w:val="22"/>
          <w:u w:val="single"/>
        </w:rPr>
        <w:t>3</w:t>
      </w:r>
      <w:r w:rsidR="00335DA7" w:rsidRPr="00CD2C12">
        <w:rPr>
          <w:b/>
          <w:bCs/>
          <w:color w:val="0E57C4" w:themeColor="background2" w:themeShade="80"/>
          <w:sz w:val="22"/>
          <w:szCs w:val="22"/>
          <w:u w:val="single"/>
        </w:rPr>
        <w:t xml:space="preserve"> : Comment</w:t>
      </w:r>
      <w:r w:rsidR="002C6D01">
        <w:rPr>
          <w:b/>
          <w:bCs/>
          <w:color w:val="0E57C4" w:themeColor="background2" w:themeShade="80"/>
          <w:sz w:val="22"/>
          <w:szCs w:val="22"/>
          <w:u w:val="single"/>
        </w:rPr>
        <w:t xml:space="preserve"> </w:t>
      </w:r>
      <w:r>
        <w:rPr>
          <w:b/>
          <w:bCs/>
          <w:color w:val="0E57C4" w:themeColor="background2" w:themeShade="80"/>
          <w:sz w:val="22"/>
          <w:szCs w:val="22"/>
          <w:u w:val="single"/>
        </w:rPr>
        <w:t>fait</w:t>
      </w:r>
      <w:r w:rsidR="002C6D01">
        <w:rPr>
          <w:b/>
          <w:bCs/>
          <w:color w:val="0E57C4" w:themeColor="background2" w:themeShade="80"/>
          <w:sz w:val="22"/>
          <w:szCs w:val="22"/>
          <w:u w:val="single"/>
        </w:rPr>
        <w:t>-on</w:t>
      </w:r>
      <w:r>
        <w:rPr>
          <w:b/>
          <w:bCs/>
          <w:color w:val="0E57C4" w:themeColor="background2" w:themeShade="80"/>
          <w:sz w:val="22"/>
          <w:szCs w:val="22"/>
          <w:u w:val="single"/>
        </w:rPr>
        <w:t xml:space="preserve"> pour attraper un message d’erreur après exécution du code </w:t>
      </w:r>
      <w:r w:rsidRPr="00CD2C12">
        <w:rPr>
          <w:b/>
          <w:bCs/>
          <w:color w:val="0E57C4" w:themeColor="background2" w:themeShade="80"/>
          <w:sz w:val="22"/>
          <w:szCs w:val="22"/>
          <w:u w:val="single"/>
        </w:rPr>
        <w:t>?</w:t>
      </w:r>
    </w:p>
    <w:p w14:paraId="1DAA0C1C" w14:textId="77777777" w:rsidR="00501A5B" w:rsidRDefault="00501A5B" w:rsidP="0006111D">
      <w:pPr>
        <w:rPr>
          <w:b/>
          <w:bCs/>
          <w:color w:val="0E57C4" w:themeColor="background2" w:themeShade="80"/>
          <w:sz w:val="22"/>
          <w:szCs w:val="22"/>
          <w:u w:val="single"/>
        </w:rPr>
      </w:pPr>
    </w:p>
    <w:p w14:paraId="10B5921B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En Java, la gestion des erreurs (ou exceptions) est un mécanisme essentiel pour traiter les situations anormales qui peuvent survenir pendant l'exécution d'un programme.</w:t>
      </w:r>
    </w:p>
    <w:p w14:paraId="20B2BFEC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pict w14:anchorId="2CA5B0D4">
          <v:rect id="_x0000_i1025" style="width:0;height:.75pt" o:hralign="center" o:hrstd="t" o:hrnoshade="t" o:hr="t" fillcolor="#f8faff" stroked="f"/>
        </w:pict>
      </w:r>
    </w:p>
    <w:p w14:paraId="0479775C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  <w:u w:val="single"/>
        </w:rPr>
      </w:pPr>
      <w:r w:rsidRPr="008C1D98">
        <w:rPr>
          <w:rFonts w:cstheme="minorHAnsi"/>
          <w:b/>
          <w:bCs/>
          <w:sz w:val="22"/>
          <w:szCs w:val="22"/>
          <w:u w:val="single"/>
        </w:rPr>
        <w:t>1. Structure de base : </w:t>
      </w:r>
      <w:proofErr w:type="spellStart"/>
      <w:r w:rsidRPr="008C1D98">
        <w:rPr>
          <w:rFonts w:cstheme="minorHAnsi"/>
          <w:b/>
          <w:bCs/>
          <w:sz w:val="22"/>
          <w:szCs w:val="22"/>
          <w:u w:val="single"/>
        </w:rPr>
        <w:t>try</w:t>
      </w:r>
      <w:proofErr w:type="spellEnd"/>
      <w:r w:rsidRPr="008C1D98">
        <w:rPr>
          <w:rFonts w:cstheme="minorHAnsi"/>
          <w:b/>
          <w:bCs/>
          <w:sz w:val="22"/>
          <w:szCs w:val="22"/>
          <w:u w:val="single"/>
        </w:rPr>
        <w:t>-catch</w:t>
      </w:r>
    </w:p>
    <w:p w14:paraId="42E4C7DC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Syntaxe :</w:t>
      </w:r>
    </w:p>
    <w:p w14:paraId="469F2D11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try</w:t>
      </w:r>
      <w:proofErr w:type="spellEnd"/>
      <w:proofErr w:type="gramEnd"/>
      <w:r w:rsidRPr="008C1D98">
        <w:rPr>
          <w:rFonts w:cstheme="minorHAnsi"/>
          <w:sz w:val="22"/>
          <w:szCs w:val="22"/>
        </w:rPr>
        <w:t xml:space="preserve"> {</w:t>
      </w:r>
    </w:p>
    <w:p w14:paraId="6390C801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// Code susceptible de générer une erreur</w:t>
      </w:r>
    </w:p>
    <w:p w14:paraId="4455BE9B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 catch (</w:t>
      </w:r>
      <w:proofErr w:type="spellStart"/>
      <w:r w:rsidRPr="008C1D98">
        <w:rPr>
          <w:rFonts w:cstheme="minorHAnsi"/>
          <w:sz w:val="22"/>
          <w:szCs w:val="22"/>
        </w:rPr>
        <w:t>TypeException</w:t>
      </w:r>
      <w:proofErr w:type="spellEnd"/>
      <w:r w:rsidRPr="008C1D98">
        <w:rPr>
          <w:rFonts w:cstheme="minorHAnsi"/>
          <w:sz w:val="22"/>
          <w:szCs w:val="22"/>
        </w:rPr>
        <w:t xml:space="preserve"> e) {</w:t>
      </w:r>
    </w:p>
    <w:p w14:paraId="287E1DE5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// Gestion de l'erreur</w:t>
      </w:r>
    </w:p>
    <w:p w14:paraId="094DAF04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</w:t>
      </w:r>
    </w:p>
    <w:p w14:paraId="043FD13F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Exemple : Division par zéro</w:t>
      </w:r>
    </w:p>
    <w:p w14:paraId="7D2DFDAD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try</w:t>
      </w:r>
      <w:proofErr w:type="spellEnd"/>
      <w:proofErr w:type="gramEnd"/>
      <w:r w:rsidRPr="008C1D98">
        <w:rPr>
          <w:rFonts w:cstheme="minorHAnsi"/>
          <w:sz w:val="22"/>
          <w:szCs w:val="22"/>
        </w:rPr>
        <w:t xml:space="preserve"> {</w:t>
      </w:r>
    </w:p>
    <w:p w14:paraId="6869D2AD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int</w:t>
      </w:r>
      <w:proofErr w:type="spellEnd"/>
      <w:proofErr w:type="gramEnd"/>
      <w:r w:rsidRPr="008C1D98">
        <w:rPr>
          <w:rFonts w:cstheme="minorHAnsi"/>
          <w:sz w:val="22"/>
          <w:szCs w:val="22"/>
        </w:rPr>
        <w:t xml:space="preserve"> </w:t>
      </w:r>
      <w:proofErr w:type="spellStart"/>
      <w:r w:rsidRPr="008C1D98">
        <w:rPr>
          <w:rFonts w:cstheme="minorHAnsi"/>
          <w:sz w:val="22"/>
          <w:szCs w:val="22"/>
        </w:rPr>
        <w:t>result</w:t>
      </w:r>
      <w:proofErr w:type="spellEnd"/>
      <w:r w:rsidRPr="008C1D98">
        <w:rPr>
          <w:rFonts w:cstheme="minorHAnsi"/>
          <w:sz w:val="22"/>
          <w:szCs w:val="22"/>
        </w:rPr>
        <w:t xml:space="preserve"> = 10 / </w:t>
      </w:r>
      <w:proofErr w:type="gramStart"/>
      <w:r w:rsidRPr="008C1D98">
        <w:rPr>
          <w:rFonts w:cstheme="minorHAnsi"/>
          <w:sz w:val="22"/>
          <w:szCs w:val="22"/>
        </w:rPr>
        <w:t>0;</w:t>
      </w:r>
      <w:proofErr w:type="gramEnd"/>
      <w:r w:rsidRPr="008C1D98">
        <w:rPr>
          <w:rFonts w:cstheme="minorHAnsi"/>
          <w:sz w:val="22"/>
          <w:szCs w:val="22"/>
        </w:rPr>
        <w:t xml:space="preserve"> // Lève une </w:t>
      </w:r>
      <w:proofErr w:type="spellStart"/>
      <w:r w:rsidRPr="008C1D98">
        <w:rPr>
          <w:rFonts w:cstheme="minorHAnsi"/>
          <w:sz w:val="22"/>
          <w:szCs w:val="22"/>
        </w:rPr>
        <w:t>ArithmeticException</w:t>
      </w:r>
      <w:proofErr w:type="spellEnd"/>
    </w:p>
    <w:p w14:paraId="3EC4285D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 catch (</w:t>
      </w:r>
      <w:proofErr w:type="spellStart"/>
      <w:r w:rsidRPr="008C1D98">
        <w:rPr>
          <w:rFonts w:cstheme="minorHAnsi"/>
          <w:sz w:val="22"/>
          <w:szCs w:val="22"/>
        </w:rPr>
        <w:t>ArithmeticException</w:t>
      </w:r>
      <w:proofErr w:type="spellEnd"/>
      <w:r w:rsidRPr="008C1D98">
        <w:rPr>
          <w:rFonts w:cstheme="minorHAnsi"/>
          <w:sz w:val="22"/>
          <w:szCs w:val="22"/>
        </w:rPr>
        <w:t xml:space="preserve"> e) {</w:t>
      </w:r>
    </w:p>
    <w:p w14:paraId="064D58BF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r w:rsidRPr="008C1D98">
        <w:rPr>
          <w:rFonts w:cstheme="minorHAnsi"/>
          <w:sz w:val="22"/>
          <w:szCs w:val="22"/>
        </w:rPr>
        <w:t>System.err.println</w:t>
      </w:r>
      <w:proofErr w:type="spellEnd"/>
      <w:r w:rsidRPr="008C1D98">
        <w:rPr>
          <w:rFonts w:cstheme="minorHAnsi"/>
          <w:sz w:val="22"/>
          <w:szCs w:val="22"/>
        </w:rPr>
        <w:t>("Erreur : Division par zéro !"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60524C82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</w:t>
      </w:r>
    </w:p>
    <w:p w14:paraId="504E0F1C" w14:textId="77777777" w:rsidR="008C1D98" w:rsidRPr="008C1D98" w:rsidRDefault="008C1D98" w:rsidP="008C1D98">
      <w:pPr>
        <w:numPr>
          <w:ilvl w:val="0"/>
          <w:numId w:val="23"/>
        </w:num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try</w:t>
      </w:r>
      <w:proofErr w:type="spellEnd"/>
      <w:proofErr w:type="gramEnd"/>
      <w:r w:rsidRPr="008C1D98">
        <w:rPr>
          <w:rFonts w:cstheme="minorHAnsi"/>
          <w:sz w:val="22"/>
          <w:szCs w:val="22"/>
        </w:rPr>
        <w:t> : Bloc où l'on place le code susceptible de lever une exception.</w:t>
      </w:r>
    </w:p>
    <w:p w14:paraId="5DA696FD" w14:textId="77777777" w:rsidR="008C1D98" w:rsidRPr="008C1D98" w:rsidRDefault="008C1D98" w:rsidP="008C1D98">
      <w:pPr>
        <w:numPr>
          <w:ilvl w:val="0"/>
          <w:numId w:val="23"/>
        </w:numPr>
        <w:rPr>
          <w:rFonts w:cstheme="minorHAnsi"/>
          <w:sz w:val="22"/>
          <w:szCs w:val="22"/>
        </w:rPr>
      </w:pPr>
      <w:proofErr w:type="gramStart"/>
      <w:r w:rsidRPr="008C1D98">
        <w:rPr>
          <w:rFonts w:cstheme="minorHAnsi"/>
          <w:sz w:val="22"/>
          <w:szCs w:val="22"/>
        </w:rPr>
        <w:t>catch</w:t>
      </w:r>
      <w:proofErr w:type="gramEnd"/>
      <w:r w:rsidRPr="008C1D98">
        <w:rPr>
          <w:rFonts w:cstheme="minorHAnsi"/>
          <w:sz w:val="22"/>
          <w:szCs w:val="22"/>
        </w:rPr>
        <w:t> : Bloc exécuté si une exception du type spécifié est levée.</w:t>
      </w:r>
    </w:p>
    <w:p w14:paraId="5AFB3E60" w14:textId="77777777" w:rsidR="008C1D98" w:rsidRPr="008C1D98" w:rsidRDefault="008C1D98" w:rsidP="008C1D98">
      <w:pPr>
        <w:numPr>
          <w:ilvl w:val="0"/>
          <w:numId w:val="23"/>
        </w:num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e.getMessage</w:t>
      </w:r>
      <w:proofErr w:type="spellEnd"/>
      <w:proofErr w:type="gramEnd"/>
      <w:r w:rsidRPr="008C1D98">
        <w:rPr>
          <w:rFonts w:cstheme="minorHAnsi"/>
          <w:sz w:val="22"/>
          <w:szCs w:val="22"/>
        </w:rPr>
        <w:t>() : Affiche le message d'erreur associé à l'exception.</w:t>
      </w:r>
    </w:p>
    <w:p w14:paraId="7394DA3D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pict w14:anchorId="6B7D92C0">
          <v:rect id="_x0000_i1026" style="width:0;height:.75pt" o:hralign="center" o:hrstd="t" o:hrnoshade="t" o:hr="t" fillcolor="#f8faff" stroked="f"/>
        </w:pict>
      </w:r>
    </w:p>
    <w:p w14:paraId="30854F8C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  <w:u w:val="single"/>
        </w:rPr>
      </w:pPr>
      <w:r w:rsidRPr="008C1D98">
        <w:rPr>
          <w:rFonts w:cstheme="minorHAnsi"/>
          <w:b/>
          <w:bCs/>
          <w:sz w:val="22"/>
          <w:szCs w:val="22"/>
          <w:u w:val="single"/>
        </w:rPr>
        <w:t>2. Hiérarchie des exceptions</w:t>
      </w:r>
    </w:p>
    <w:p w14:paraId="05496B3B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En Java, les exceptions sont classées en deux catégories :</w:t>
      </w:r>
    </w:p>
    <w:p w14:paraId="6CA360D7" w14:textId="77777777" w:rsidR="008C1D98" w:rsidRPr="008C1D98" w:rsidRDefault="008C1D98" w:rsidP="008C1D98">
      <w:pPr>
        <w:numPr>
          <w:ilvl w:val="0"/>
          <w:numId w:val="24"/>
        </w:numPr>
        <w:rPr>
          <w:rFonts w:cstheme="minorHAnsi"/>
          <w:sz w:val="22"/>
          <w:szCs w:val="22"/>
        </w:rPr>
      </w:pPr>
      <w:proofErr w:type="spellStart"/>
      <w:r w:rsidRPr="008C1D98">
        <w:rPr>
          <w:rFonts w:cstheme="minorHAnsi"/>
          <w:sz w:val="22"/>
          <w:szCs w:val="22"/>
        </w:rPr>
        <w:t>RuntimeException</w:t>
      </w:r>
      <w:proofErr w:type="spellEnd"/>
      <w:r w:rsidRPr="008C1D98">
        <w:rPr>
          <w:rFonts w:cstheme="minorHAnsi"/>
          <w:sz w:val="22"/>
          <w:szCs w:val="22"/>
        </w:rPr>
        <w:t> (</w:t>
      </w:r>
      <w:proofErr w:type="spellStart"/>
      <w:r w:rsidRPr="008C1D98">
        <w:rPr>
          <w:rFonts w:cstheme="minorHAnsi"/>
          <w:sz w:val="22"/>
          <w:szCs w:val="22"/>
        </w:rPr>
        <w:t>unchecked</w:t>
      </w:r>
      <w:proofErr w:type="spellEnd"/>
      <w:r w:rsidRPr="008C1D98">
        <w:rPr>
          <w:rFonts w:cstheme="minorHAnsi"/>
          <w:sz w:val="22"/>
          <w:szCs w:val="22"/>
        </w:rPr>
        <w:t>) : Erreurs logiques (</w:t>
      </w:r>
      <w:proofErr w:type="gramStart"/>
      <w:r w:rsidRPr="008C1D98">
        <w:rPr>
          <w:rFonts w:cstheme="minorHAnsi"/>
          <w:sz w:val="22"/>
          <w:szCs w:val="22"/>
        </w:rPr>
        <w:t>ex:</w:t>
      </w:r>
      <w:proofErr w:type="gramEnd"/>
      <w:r w:rsidRPr="008C1D98">
        <w:rPr>
          <w:rFonts w:cstheme="minorHAnsi"/>
          <w:sz w:val="22"/>
          <w:szCs w:val="22"/>
        </w:rPr>
        <w:t> </w:t>
      </w:r>
      <w:proofErr w:type="spellStart"/>
      <w:r w:rsidRPr="008C1D98">
        <w:rPr>
          <w:rFonts w:cstheme="minorHAnsi"/>
          <w:sz w:val="22"/>
          <w:szCs w:val="22"/>
        </w:rPr>
        <w:t>NullPointerException</w:t>
      </w:r>
      <w:proofErr w:type="spellEnd"/>
      <w:r w:rsidRPr="008C1D98">
        <w:rPr>
          <w:rFonts w:cstheme="minorHAnsi"/>
          <w:sz w:val="22"/>
          <w:szCs w:val="22"/>
        </w:rPr>
        <w:t>, </w:t>
      </w:r>
      <w:proofErr w:type="spellStart"/>
      <w:r w:rsidRPr="008C1D98">
        <w:rPr>
          <w:rFonts w:cstheme="minorHAnsi"/>
          <w:sz w:val="22"/>
          <w:szCs w:val="22"/>
        </w:rPr>
        <w:t>ArrayIndexOutOfBoundsException</w:t>
      </w:r>
      <w:proofErr w:type="spellEnd"/>
      <w:r w:rsidRPr="008C1D98">
        <w:rPr>
          <w:rFonts w:cstheme="minorHAnsi"/>
          <w:sz w:val="22"/>
          <w:szCs w:val="22"/>
        </w:rPr>
        <w:t>).</w:t>
      </w:r>
      <w:r w:rsidRPr="008C1D98">
        <w:rPr>
          <w:rFonts w:cstheme="minorHAnsi"/>
          <w:sz w:val="22"/>
          <w:szCs w:val="22"/>
        </w:rPr>
        <w:br/>
        <w:t>→ Pas obligatoire de les attraper (mais recommandé).</w:t>
      </w:r>
    </w:p>
    <w:p w14:paraId="52C710F7" w14:textId="77777777" w:rsidR="008C1D98" w:rsidRPr="008C1D98" w:rsidRDefault="008C1D98" w:rsidP="008C1D98">
      <w:pPr>
        <w:numPr>
          <w:ilvl w:val="0"/>
          <w:numId w:val="24"/>
        </w:num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Autres exceptions (</w:t>
      </w:r>
      <w:proofErr w:type="spellStart"/>
      <w:r w:rsidRPr="008C1D98">
        <w:rPr>
          <w:rFonts w:cstheme="minorHAnsi"/>
          <w:sz w:val="22"/>
          <w:szCs w:val="22"/>
        </w:rPr>
        <w:t>checked</w:t>
      </w:r>
      <w:proofErr w:type="spellEnd"/>
      <w:r w:rsidRPr="008C1D98">
        <w:rPr>
          <w:rFonts w:cstheme="minorHAnsi"/>
          <w:sz w:val="22"/>
          <w:szCs w:val="22"/>
        </w:rPr>
        <w:t>) : Doivent être gérées obligatoirement (</w:t>
      </w:r>
      <w:proofErr w:type="gramStart"/>
      <w:r w:rsidRPr="008C1D98">
        <w:rPr>
          <w:rFonts w:cstheme="minorHAnsi"/>
          <w:sz w:val="22"/>
          <w:szCs w:val="22"/>
        </w:rPr>
        <w:t>ex:</w:t>
      </w:r>
      <w:proofErr w:type="gramEnd"/>
      <w:r w:rsidRPr="008C1D98">
        <w:rPr>
          <w:rFonts w:cstheme="minorHAnsi"/>
          <w:sz w:val="22"/>
          <w:szCs w:val="22"/>
        </w:rPr>
        <w:t> </w:t>
      </w:r>
      <w:proofErr w:type="spellStart"/>
      <w:r w:rsidRPr="008C1D98">
        <w:rPr>
          <w:rFonts w:cstheme="minorHAnsi"/>
          <w:sz w:val="22"/>
          <w:szCs w:val="22"/>
        </w:rPr>
        <w:t>IOException</w:t>
      </w:r>
      <w:proofErr w:type="spellEnd"/>
      <w:r w:rsidRPr="008C1D98">
        <w:rPr>
          <w:rFonts w:cstheme="minorHAnsi"/>
          <w:sz w:val="22"/>
          <w:szCs w:val="22"/>
        </w:rPr>
        <w:t>, </w:t>
      </w:r>
      <w:proofErr w:type="spellStart"/>
      <w:r w:rsidRPr="008C1D98">
        <w:rPr>
          <w:rFonts w:cstheme="minorHAnsi"/>
          <w:sz w:val="22"/>
          <w:szCs w:val="22"/>
        </w:rPr>
        <w:t>SQLException</w:t>
      </w:r>
      <w:proofErr w:type="spellEnd"/>
      <w:r w:rsidRPr="008C1D98">
        <w:rPr>
          <w:rFonts w:cstheme="minorHAnsi"/>
          <w:sz w:val="22"/>
          <w:szCs w:val="22"/>
        </w:rPr>
        <w:t>).</w:t>
      </w:r>
    </w:p>
    <w:p w14:paraId="39E2AD1F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Exemple avec </w:t>
      </w:r>
      <w:proofErr w:type="spellStart"/>
      <w:r w:rsidRPr="008C1D98">
        <w:rPr>
          <w:rFonts w:cstheme="minorHAnsi"/>
          <w:sz w:val="22"/>
          <w:szCs w:val="22"/>
        </w:rPr>
        <w:t>IOException</w:t>
      </w:r>
      <w:proofErr w:type="spellEnd"/>
      <w:r w:rsidRPr="008C1D98">
        <w:rPr>
          <w:rFonts w:cstheme="minorHAnsi"/>
          <w:sz w:val="22"/>
          <w:szCs w:val="22"/>
        </w:rPr>
        <w:t> (</w:t>
      </w:r>
      <w:proofErr w:type="spellStart"/>
      <w:r w:rsidRPr="008C1D98">
        <w:rPr>
          <w:rFonts w:cstheme="minorHAnsi"/>
          <w:sz w:val="22"/>
          <w:szCs w:val="22"/>
        </w:rPr>
        <w:t>checked</w:t>
      </w:r>
      <w:proofErr w:type="spellEnd"/>
      <w:r w:rsidRPr="008C1D98">
        <w:rPr>
          <w:rFonts w:cstheme="minorHAnsi"/>
          <w:sz w:val="22"/>
          <w:szCs w:val="22"/>
        </w:rPr>
        <w:t>)</w:t>
      </w:r>
    </w:p>
    <w:p w14:paraId="19B4B4AF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try</w:t>
      </w:r>
      <w:proofErr w:type="spellEnd"/>
      <w:proofErr w:type="gramEnd"/>
      <w:r w:rsidRPr="008C1D98">
        <w:rPr>
          <w:rFonts w:cstheme="minorHAnsi"/>
          <w:sz w:val="22"/>
          <w:szCs w:val="22"/>
        </w:rPr>
        <w:t xml:space="preserve"> {</w:t>
      </w:r>
    </w:p>
    <w:p w14:paraId="44844BBB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r w:rsidRPr="008C1D98">
        <w:rPr>
          <w:rFonts w:cstheme="minorHAnsi"/>
          <w:sz w:val="22"/>
          <w:szCs w:val="22"/>
        </w:rPr>
        <w:t>FileReader</w:t>
      </w:r>
      <w:proofErr w:type="spellEnd"/>
      <w:r w:rsidRPr="008C1D98">
        <w:rPr>
          <w:rFonts w:cstheme="minorHAnsi"/>
          <w:sz w:val="22"/>
          <w:szCs w:val="22"/>
        </w:rPr>
        <w:t xml:space="preserve"> file = new </w:t>
      </w:r>
      <w:proofErr w:type="spellStart"/>
      <w:r w:rsidRPr="008C1D98">
        <w:rPr>
          <w:rFonts w:cstheme="minorHAnsi"/>
          <w:sz w:val="22"/>
          <w:szCs w:val="22"/>
        </w:rPr>
        <w:t>FileReader</w:t>
      </w:r>
      <w:proofErr w:type="spellEnd"/>
      <w:r w:rsidRPr="008C1D98">
        <w:rPr>
          <w:rFonts w:cstheme="minorHAnsi"/>
          <w:sz w:val="22"/>
          <w:szCs w:val="22"/>
        </w:rPr>
        <w:t>("fichier.txt"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  <w:r w:rsidRPr="008C1D98">
        <w:rPr>
          <w:rFonts w:cstheme="minorHAnsi"/>
          <w:sz w:val="22"/>
          <w:szCs w:val="22"/>
        </w:rPr>
        <w:t xml:space="preserve"> // Peut lever </w:t>
      </w:r>
      <w:proofErr w:type="spellStart"/>
      <w:r w:rsidRPr="008C1D98">
        <w:rPr>
          <w:rFonts w:cstheme="minorHAnsi"/>
          <w:sz w:val="22"/>
          <w:szCs w:val="22"/>
        </w:rPr>
        <w:t>FileNotFoundException</w:t>
      </w:r>
      <w:proofErr w:type="spellEnd"/>
    </w:p>
    <w:p w14:paraId="225A1A94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 catch (</w:t>
      </w:r>
      <w:proofErr w:type="spellStart"/>
      <w:r w:rsidRPr="008C1D98">
        <w:rPr>
          <w:rFonts w:cstheme="minorHAnsi"/>
          <w:sz w:val="22"/>
          <w:szCs w:val="22"/>
        </w:rPr>
        <w:t>IOException</w:t>
      </w:r>
      <w:proofErr w:type="spellEnd"/>
      <w:r w:rsidRPr="008C1D98">
        <w:rPr>
          <w:rFonts w:cstheme="minorHAnsi"/>
          <w:sz w:val="22"/>
          <w:szCs w:val="22"/>
        </w:rPr>
        <w:t xml:space="preserve"> e) {</w:t>
      </w:r>
    </w:p>
    <w:p w14:paraId="75BA6AD7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r w:rsidRPr="008C1D98">
        <w:rPr>
          <w:rFonts w:cstheme="minorHAnsi"/>
          <w:sz w:val="22"/>
          <w:szCs w:val="22"/>
        </w:rPr>
        <w:t>System.err.println</w:t>
      </w:r>
      <w:proofErr w:type="spellEnd"/>
      <w:r w:rsidRPr="008C1D98">
        <w:rPr>
          <w:rFonts w:cstheme="minorHAnsi"/>
          <w:sz w:val="22"/>
          <w:szCs w:val="22"/>
        </w:rPr>
        <w:t xml:space="preserve">("Erreur de fichier : " +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e.getMessage</w:t>
      </w:r>
      <w:proofErr w:type="spellEnd"/>
      <w:proofErr w:type="gramEnd"/>
      <w:r w:rsidRPr="008C1D98">
        <w:rPr>
          <w:rFonts w:cstheme="minorHAnsi"/>
          <w:sz w:val="22"/>
          <w:szCs w:val="22"/>
        </w:rPr>
        <w:t>()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0BA1BA76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</w:t>
      </w:r>
    </w:p>
    <w:p w14:paraId="567AFA30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lastRenderedPageBreak/>
        <w:pict w14:anchorId="4B73B281">
          <v:rect id="_x0000_i1027" style="width:0;height:.75pt" o:hralign="center" o:hrstd="t" o:hrnoshade="t" o:hr="t" fillcolor="#f8faff" stroked="f"/>
        </w:pict>
      </w:r>
    </w:p>
    <w:p w14:paraId="46DCDB8E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  <w:u w:val="single"/>
        </w:rPr>
      </w:pPr>
      <w:r w:rsidRPr="008C1D98">
        <w:rPr>
          <w:rFonts w:cstheme="minorHAnsi"/>
          <w:b/>
          <w:bCs/>
          <w:sz w:val="22"/>
          <w:szCs w:val="22"/>
          <w:u w:val="single"/>
        </w:rPr>
        <w:t>3. Attraper plusieurs exceptions</w:t>
      </w:r>
    </w:p>
    <w:p w14:paraId="21DFA171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On peut avoir plusieurs blocs catch pour gérer différents types d'erreurs.</w:t>
      </w:r>
    </w:p>
    <w:p w14:paraId="1B413123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Exemple :</w:t>
      </w:r>
    </w:p>
    <w:p w14:paraId="063410A1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try</w:t>
      </w:r>
      <w:proofErr w:type="spellEnd"/>
      <w:proofErr w:type="gramEnd"/>
      <w:r w:rsidRPr="008C1D98">
        <w:rPr>
          <w:rFonts w:cstheme="minorHAnsi"/>
          <w:sz w:val="22"/>
          <w:szCs w:val="22"/>
        </w:rPr>
        <w:t xml:space="preserve"> {</w:t>
      </w:r>
    </w:p>
    <w:p w14:paraId="166EB400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int</w:t>
      </w:r>
      <w:proofErr w:type="spellEnd"/>
      <w:r w:rsidRPr="008C1D98">
        <w:rPr>
          <w:rFonts w:cstheme="minorHAnsi"/>
          <w:sz w:val="22"/>
          <w:szCs w:val="22"/>
        </w:rPr>
        <w:t>[</w:t>
      </w:r>
      <w:proofErr w:type="gramEnd"/>
      <w:r w:rsidRPr="008C1D98">
        <w:rPr>
          <w:rFonts w:cstheme="minorHAnsi"/>
          <w:sz w:val="22"/>
          <w:szCs w:val="22"/>
        </w:rPr>
        <w:t xml:space="preserve">] </w:t>
      </w:r>
      <w:proofErr w:type="spellStart"/>
      <w:r w:rsidRPr="008C1D98">
        <w:rPr>
          <w:rFonts w:cstheme="minorHAnsi"/>
          <w:sz w:val="22"/>
          <w:szCs w:val="22"/>
        </w:rPr>
        <w:t>arr</w:t>
      </w:r>
      <w:proofErr w:type="spellEnd"/>
      <w:r w:rsidRPr="008C1D98">
        <w:rPr>
          <w:rFonts w:cstheme="minorHAnsi"/>
          <w:sz w:val="22"/>
          <w:szCs w:val="22"/>
        </w:rPr>
        <w:t xml:space="preserve"> = new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int</w:t>
      </w:r>
      <w:proofErr w:type="spellEnd"/>
      <w:r w:rsidRPr="008C1D98">
        <w:rPr>
          <w:rFonts w:cstheme="minorHAnsi"/>
          <w:sz w:val="22"/>
          <w:szCs w:val="22"/>
        </w:rPr>
        <w:t>[</w:t>
      </w:r>
      <w:proofErr w:type="gramEnd"/>
      <w:r w:rsidRPr="008C1D98">
        <w:rPr>
          <w:rFonts w:cstheme="minorHAnsi"/>
          <w:sz w:val="22"/>
          <w:szCs w:val="22"/>
        </w:rPr>
        <w:t>3</w:t>
      </w:r>
      <w:proofErr w:type="gramStart"/>
      <w:r w:rsidRPr="008C1D98">
        <w:rPr>
          <w:rFonts w:cstheme="minorHAnsi"/>
          <w:sz w:val="22"/>
          <w:szCs w:val="22"/>
        </w:rPr>
        <w:t>];</w:t>
      </w:r>
      <w:proofErr w:type="gramEnd"/>
    </w:p>
    <w:p w14:paraId="2FFC30BA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arr</w:t>
      </w:r>
      <w:proofErr w:type="spellEnd"/>
      <w:r w:rsidRPr="008C1D98">
        <w:rPr>
          <w:rFonts w:cstheme="minorHAnsi"/>
          <w:sz w:val="22"/>
          <w:szCs w:val="22"/>
        </w:rPr>
        <w:t>[</w:t>
      </w:r>
      <w:proofErr w:type="gramEnd"/>
      <w:r w:rsidRPr="008C1D98">
        <w:rPr>
          <w:rFonts w:cstheme="minorHAnsi"/>
          <w:sz w:val="22"/>
          <w:szCs w:val="22"/>
        </w:rPr>
        <w:t xml:space="preserve">5] = </w:t>
      </w:r>
      <w:proofErr w:type="gramStart"/>
      <w:r w:rsidRPr="008C1D98">
        <w:rPr>
          <w:rFonts w:cstheme="minorHAnsi"/>
          <w:sz w:val="22"/>
          <w:szCs w:val="22"/>
        </w:rPr>
        <w:t>10;</w:t>
      </w:r>
      <w:proofErr w:type="gramEnd"/>
      <w:r w:rsidRPr="008C1D98">
        <w:rPr>
          <w:rFonts w:cstheme="minorHAnsi"/>
          <w:sz w:val="22"/>
          <w:szCs w:val="22"/>
        </w:rPr>
        <w:t xml:space="preserve"> // </w:t>
      </w:r>
      <w:proofErr w:type="spellStart"/>
      <w:r w:rsidRPr="008C1D98">
        <w:rPr>
          <w:rFonts w:cstheme="minorHAnsi"/>
          <w:sz w:val="22"/>
          <w:szCs w:val="22"/>
        </w:rPr>
        <w:t>ArrayIndexOutOfBoundsException</w:t>
      </w:r>
      <w:proofErr w:type="spellEnd"/>
    </w:p>
    <w:p w14:paraId="78E62968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String s =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null</w:t>
      </w:r>
      <w:proofErr w:type="spellEnd"/>
      <w:r w:rsidRPr="008C1D98">
        <w:rPr>
          <w:rFonts w:cstheme="minorHAnsi"/>
          <w:sz w:val="22"/>
          <w:szCs w:val="22"/>
        </w:rPr>
        <w:t>;</w:t>
      </w:r>
      <w:proofErr w:type="gramEnd"/>
    </w:p>
    <w:p w14:paraId="30CF72D1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s.length</w:t>
      </w:r>
      <w:proofErr w:type="spellEnd"/>
      <w:proofErr w:type="gramEnd"/>
      <w:r w:rsidRPr="008C1D98">
        <w:rPr>
          <w:rFonts w:cstheme="minorHAnsi"/>
          <w:sz w:val="22"/>
          <w:szCs w:val="22"/>
        </w:rPr>
        <w:t>(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  <w:r w:rsidRPr="008C1D98">
        <w:rPr>
          <w:rFonts w:cstheme="minorHAnsi"/>
          <w:sz w:val="22"/>
          <w:szCs w:val="22"/>
        </w:rPr>
        <w:t xml:space="preserve"> // </w:t>
      </w:r>
      <w:proofErr w:type="spellStart"/>
      <w:r w:rsidRPr="008C1D98">
        <w:rPr>
          <w:rFonts w:cstheme="minorHAnsi"/>
          <w:sz w:val="22"/>
          <w:szCs w:val="22"/>
        </w:rPr>
        <w:t>NullPointerException</w:t>
      </w:r>
      <w:proofErr w:type="spellEnd"/>
    </w:p>
    <w:p w14:paraId="21749578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 catch (</w:t>
      </w:r>
      <w:proofErr w:type="spellStart"/>
      <w:r w:rsidRPr="008C1D98">
        <w:rPr>
          <w:rFonts w:cstheme="minorHAnsi"/>
          <w:sz w:val="22"/>
          <w:szCs w:val="22"/>
        </w:rPr>
        <w:t>ArrayIndexOutOfBoundsException</w:t>
      </w:r>
      <w:proofErr w:type="spellEnd"/>
      <w:r w:rsidRPr="008C1D98">
        <w:rPr>
          <w:rFonts w:cstheme="minorHAnsi"/>
          <w:sz w:val="22"/>
          <w:szCs w:val="22"/>
        </w:rPr>
        <w:t xml:space="preserve"> e) {</w:t>
      </w:r>
    </w:p>
    <w:p w14:paraId="1096D265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r w:rsidRPr="008C1D98">
        <w:rPr>
          <w:rFonts w:cstheme="minorHAnsi"/>
          <w:sz w:val="22"/>
          <w:szCs w:val="22"/>
        </w:rPr>
        <w:t>System.err.println</w:t>
      </w:r>
      <w:proofErr w:type="spellEnd"/>
      <w:r w:rsidRPr="008C1D98">
        <w:rPr>
          <w:rFonts w:cstheme="minorHAnsi"/>
          <w:sz w:val="22"/>
          <w:szCs w:val="22"/>
        </w:rPr>
        <w:t>("Index hors limites !"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05123035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 catch (</w:t>
      </w:r>
      <w:proofErr w:type="spellStart"/>
      <w:r w:rsidRPr="008C1D98">
        <w:rPr>
          <w:rFonts w:cstheme="minorHAnsi"/>
          <w:sz w:val="22"/>
          <w:szCs w:val="22"/>
        </w:rPr>
        <w:t>NullPointerException</w:t>
      </w:r>
      <w:proofErr w:type="spellEnd"/>
      <w:r w:rsidRPr="008C1D98">
        <w:rPr>
          <w:rFonts w:cstheme="minorHAnsi"/>
          <w:sz w:val="22"/>
          <w:szCs w:val="22"/>
        </w:rPr>
        <w:t xml:space="preserve"> e) {</w:t>
      </w:r>
    </w:p>
    <w:p w14:paraId="25D0079E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r w:rsidRPr="008C1D98">
        <w:rPr>
          <w:rFonts w:cstheme="minorHAnsi"/>
          <w:sz w:val="22"/>
          <w:szCs w:val="22"/>
        </w:rPr>
        <w:t>System.err.println</w:t>
      </w:r>
      <w:proofErr w:type="spellEnd"/>
      <w:r w:rsidRPr="008C1D98">
        <w:rPr>
          <w:rFonts w:cstheme="minorHAnsi"/>
          <w:sz w:val="22"/>
          <w:szCs w:val="22"/>
        </w:rPr>
        <w:t xml:space="preserve">("Objet </w:t>
      </w:r>
      <w:proofErr w:type="spellStart"/>
      <w:r w:rsidRPr="008C1D98">
        <w:rPr>
          <w:rFonts w:cstheme="minorHAnsi"/>
          <w:sz w:val="22"/>
          <w:szCs w:val="22"/>
        </w:rPr>
        <w:t>null</w:t>
      </w:r>
      <w:proofErr w:type="spellEnd"/>
      <w:r w:rsidRPr="008C1D98">
        <w:rPr>
          <w:rFonts w:cstheme="minorHAnsi"/>
          <w:sz w:val="22"/>
          <w:szCs w:val="22"/>
        </w:rPr>
        <w:t xml:space="preserve"> !"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38C1123D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} catch (Exception e) </w:t>
      </w:r>
      <w:proofErr w:type="gramStart"/>
      <w:r w:rsidRPr="008C1D98">
        <w:rPr>
          <w:rFonts w:cstheme="minorHAnsi"/>
          <w:sz w:val="22"/>
          <w:szCs w:val="22"/>
        </w:rPr>
        <w:t>{ /</w:t>
      </w:r>
      <w:proofErr w:type="gramEnd"/>
      <w:r w:rsidRPr="008C1D98">
        <w:rPr>
          <w:rFonts w:cstheme="minorHAnsi"/>
          <w:sz w:val="22"/>
          <w:szCs w:val="22"/>
        </w:rPr>
        <w:t>/ Exception générale (si aucune autre n'est attrapée)</w:t>
      </w:r>
    </w:p>
    <w:p w14:paraId="61E57FD5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r w:rsidRPr="008C1D98">
        <w:rPr>
          <w:rFonts w:cstheme="minorHAnsi"/>
          <w:sz w:val="22"/>
          <w:szCs w:val="22"/>
        </w:rPr>
        <w:t>System.err.println</w:t>
      </w:r>
      <w:proofErr w:type="spellEnd"/>
      <w:r w:rsidRPr="008C1D98">
        <w:rPr>
          <w:rFonts w:cstheme="minorHAnsi"/>
          <w:sz w:val="22"/>
          <w:szCs w:val="22"/>
        </w:rPr>
        <w:t xml:space="preserve">("Erreur inattendue : " +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e.getMessage</w:t>
      </w:r>
      <w:proofErr w:type="spellEnd"/>
      <w:proofErr w:type="gramEnd"/>
      <w:r w:rsidRPr="008C1D98">
        <w:rPr>
          <w:rFonts w:cstheme="minorHAnsi"/>
          <w:sz w:val="22"/>
          <w:szCs w:val="22"/>
        </w:rPr>
        <w:t>()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3C65E7C5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</w:t>
      </w:r>
    </w:p>
    <w:p w14:paraId="2C793ECB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Ordre important : Toujours aller du plus spécifique au plus général (Exception en dernier).</w:t>
      </w:r>
    </w:p>
    <w:p w14:paraId="426ABD80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pict w14:anchorId="3093E84A">
          <v:rect id="_x0000_i1028" style="width:0;height:.75pt" o:hralign="center" o:hrstd="t" o:hrnoshade="t" o:hr="t" fillcolor="#f8faff" stroked="f"/>
        </w:pict>
      </w:r>
    </w:p>
    <w:p w14:paraId="13F4A37B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  <w:u w:val="single"/>
        </w:rPr>
      </w:pPr>
      <w:r w:rsidRPr="008C1D98">
        <w:rPr>
          <w:rFonts w:cstheme="minorHAnsi"/>
          <w:b/>
          <w:bCs/>
          <w:sz w:val="22"/>
          <w:szCs w:val="22"/>
          <w:u w:val="single"/>
        </w:rPr>
        <w:t>4. Bloc </w:t>
      </w:r>
      <w:proofErr w:type="spellStart"/>
      <w:r w:rsidRPr="008C1D98">
        <w:rPr>
          <w:rFonts w:cstheme="minorHAnsi"/>
          <w:b/>
          <w:bCs/>
          <w:sz w:val="22"/>
          <w:szCs w:val="22"/>
          <w:u w:val="single"/>
        </w:rPr>
        <w:t>finally</w:t>
      </w:r>
      <w:proofErr w:type="spellEnd"/>
    </w:p>
    <w:p w14:paraId="2B306034" w14:textId="77777777" w:rsidR="008C1D98" w:rsidRPr="008C1D98" w:rsidRDefault="008C1D98" w:rsidP="008C1D98">
      <w:pPr>
        <w:numPr>
          <w:ilvl w:val="0"/>
          <w:numId w:val="25"/>
        </w:num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Toujours exécuté, qu'une exception soit levée ou non.</w:t>
      </w:r>
    </w:p>
    <w:p w14:paraId="79E77F68" w14:textId="77777777" w:rsidR="008C1D98" w:rsidRPr="008C1D98" w:rsidRDefault="008C1D98" w:rsidP="008C1D98">
      <w:pPr>
        <w:numPr>
          <w:ilvl w:val="0"/>
          <w:numId w:val="25"/>
        </w:num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Utile pour fermer des ressources (fichiers, connexions BDD, etc.).</w:t>
      </w:r>
    </w:p>
    <w:p w14:paraId="410FB4CA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Exemple :</w:t>
      </w:r>
    </w:p>
    <w:p w14:paraId="5F34EBF8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spellStart"/>
      <w:r w:rsidRPr="008C1D98">
        <w:rPr>
          <w:rFonts w:cstheme="minorHAnsi"/>
          <w:sz w:val="22"/>
          <w:szCs w:val="22"/>
        </w:rPr>
        <w:t>FileInputStream</w:t>
      </w:r>
      <w:proofErr w:type="spellEnd"/>
      <w:r w:rsidRPr="008C1D98">
        <w:rPr>
          <w:rFonts w:cstheme="minorHAnsi"/>
          <w:sz w:val="22"/>
          <w:szCs w:val="22"/>
        </w:rPr>
        <w:t xml:space="preserve"> file =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null</w:t>
      </w:r>
      <w:proofErr w:type="spellEnd"/>
      <w:r w:rsidRPr="008C1D98">
        <w:rPr>
          <w:rFonts w:cstheme="minorHAnsi"/>
          <w:sz w:val="22"/>
          <w:szCs w:val="22"/>
        </w:rPr>
        <w:t>;</w:t>
      </w:r>
      <w:proofErr w:type="gramEnd"/>
    </w:p>
    <w:p w14:paraId="0C4D7AEA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try</w:t>
      </w:r>
      <w:proofErr w:type="spellEnd"/>
      <w:proofErr w:type="gramEnd"/>
      <w:r w:rsidRPr="008C1D98">
        <w:rPr>
          <w:rFonts w:cstheme="minorHAnsi"/>
          <w:sz w:val="22"/>
          <w:szCs w:val="22"/>
        </w:rPr>
        <w:t xml:space="preserve"> {</w:t>
      </w:r>
    </w:p>
    <w:p w14:paraId="1371131D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gramStart"/>
      <w:r w:rsidRPr="008C1D98">
        <w:rPr>
          <w:rFonts w:cstheme="minorHAnsi"/>
          <w:sz w:val="22"/>
          <w:szCs w:val="22"/>
        </w:rPr>
        <w:t>file</w:t>
      </w:r>
      <w:proofErr w:type="gramEnd"/>
      <w:r w:rsidRPr="008C1D98">
        <w:rPr>
          <w:rFonts w:cstheme="minorHAnsi"/>
          <w:sz w:val="22"/>
          <w:szCs w:val="22"/>
        </w:rPr>
        <w:t xml:space="preserve"> = new </w:t>
      </w:r>
      <w:proofErr w:type="spellStart"/>
      <w:r w:rsidRPr="008C1D98">
        <w:rPr>
          <w:rFonts w:cstheme="minorHAnsi"/>
          <w:sz w:val="22"/>
          <w:szCs w:val="22"/>
        </w:rPr>
        <w:t>FileInputStream</w:t>
      </w:r>
      <w:proofErr w:type="spellEnd"/>
      <w:r w:rsidRPr="008C1D98">
        <w:rPr>
          <w:rFonts w:cstheme="minorHAnsi"/>
          <w:sz w:val="22"/>
          <w:szCs w:val="22"/>
        </w:rPr>
        <w:t>("fichier.txt"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73F70A89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// Traitement du fichier...</w:t>
      </w:r>
    </w:p>
    <w:p w14:paraId="675C2327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 catch (</w:t>
      </w:r>
      <w:proofErr w:type="spellStart"/>
      <w:r w:rsidRPr="008C1D98">
        <w:rPr>
          <w:rFonts w:cstheme="minorHAnsi"/>
          <w:sz w:val="22"/>
          <w:szCs w:val="22"/>
        </w:rPr>
        <w:t>IOException</w:t>
      </w:r>
      <w:proofErr w:type="spellEnd"/>
      <w:r w:rsidRPr="008C1D98">
        <w:rPr>
          <w:rFonts w:cstheme="minorHAnsi"/>
          <w:sz w:val="22"/>
          <w:szCs w:val="22"/>
        </w:rPr>
        <w:t xml:space="preserve"> e) {</w:t>
      </w:r>
    </w:p>
    <w:p w14:paraId="54BD72E6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r w:rsidRPr="008C1D98">
        <w:rPr>
          <w:rFonts w:cstheme="minorHAnsi"/>
          <w:sz w:val="22"/>
          <w:szCs w:val="22"/>
        </w:rPr>
        <w:t>System.err.println</w:t>
      </w:r>
      <w:proofErr w:type="spellEnd"/>
      <w:r w:rsidRPr="008C1D98">
        <w:rPr>
          <w:rFonts w:cstheme="minorHAnsi"/>
          <w:sz w:val="22"/>
          <w:szCs w:val="22"/>
        </w:rPr>
        <w:t xml:space="preserve">("Erreur IO : " +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e.getMessage</w:t>
      </w:r>
      <w:proofErr w:type="spellEnd"/>
      <w:proofErr w:type="gramEnd"/>
      <w:r w:rsidRPr="008C1D98">
        <w:rPr>
          <w:rFonts w:cstheme="minorHAnsi"/>
          <w:sz w:val="22"/>
          <w:szCs w:val="22"/>
        </w:rPr>
        <w:t>()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02EDB255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} </w:t>
      </w:r>
      <w:proofErr w:type="spellStart"/>
      <w:r w:rsidRPr="008C1D98">
        <w:rPr>
          <w:rFonts w:cstheme="minorHAnsi"/>
          <w:sz w:val="22"/>
          <w:szCs w:val="22"/>
        </w:rPr>
        <w:t>finally</w:t>
      </w:r>
      <w:proofErr w:type="spellEnd"/>
      <w:r w:rsidRPr="008C1D98">
        <w:rPr>
          <w:rFonts w:cstheme="minorHAnsi"/>
          <w:sz w:val="22"/>
          <w:szCs w:val="22"/>
        </w:rPr>
        <w:t xml:space="preserve"> {</w:t>
      </w:r>
    </w:p>
    <w:p w14:paraId="73DF1302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gramStart"/>
      <w:r w:rsidRPr="008C1D98">
        <w:rPr>
          <w:rFonts w:cstheme="minorHAnsi"/>
          <w:sz w:val="22"/>
          <w:szCs w:val="22"/>
        </w:rPr>
        <w:t>if</w:t>
      </w:r>
      <w:proofErr w:type="gramEnd"/>
      <w:r w:rsidRPr="008C1D98">
        <w:rPr>
          <w:rFonts w:cstheme="minorHAnsi"/>
          <w:sz w:val="22"/>
          <w:szCs w:val="22"/>
        </w:rPr>
        <w:t xml:space="preserve"> (file</w:t>
      </w:r>
      <w:proofErr w:type="gramStart"/>
      <w:r w:rsidRPr="008C1D98">
        <w:rPr>
          <w:rFonts w:cstheme="minorHAnsi"/>
          <w:sz w:val="22"/>
          <w:szCs w:val="22"/>
        </w:rPr>
        <w:t xml:space="preserve"> !=</w:t>
      </w:r>
      <w:proofErr w:type="gramEnd"/>
      <w:r w:rsidRPr="008C1D98">
        <w:rPr>
          <w:rFonts w:cstheme="minorHAnsi"/>
          <w:sz w:val="22"/>
          <w:szCs w:val="22"/>
        </w:rPr>
        <w:t xml:space="preserve"> </w:t>
      </w:r>
      <w:proofErr w:type="spellStart"/>
      <w:r w:rsidRPr="008C1D98">
        <w:rPr>
          <w:rFonts w:cstheme="minorHAnsi"/>
          <w:sz w:val="22"/>
          <w:szCs w:val="22"/>
        </w:rPr>
        <w:t>null</w:t>
      </w:r>
      <w:proofErr w:type="spellEnd"/>
      <w:r w:rsidRPr="008C1D98">
        <w:rPr>
          <w:rFonts w:cstheme="minorHAnsi"/>
          <w:sz w:val="22"/>
          <w:szCs w:val="22"/>
        </w:rPr>
        <w:t>) {</w:t>
      </w:r>
    </w:p>
    <w:p w14:paraId="4FE93368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try</w:t>
      </w:r>
      <w:proofErr w:type="spellEnd"/>
      <w:proofErr w:type="gramEnd"/>
      <w:r w:rsidRPr="008C1D98">
        <w:rPr>
          <w:rFonts w:cstheme="minorHAnsi"/>
          <w:sz w:val="22"/>
          <w:szCs w:val="22"/>
        </w:rPr>
        <w:t xml:space="preserve"> {</w:t>
      </w:r>
    </w:p>
    <w:p w14:paraId="4065FB1E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       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file.close</w:t>
      </w:r>
      <w:proofErr w:type="spellEnd"/>
      <w:proofErr w:type="gramEnd"/>
      <w:r w:rsidRPr="008C1D98">
        <w:rPr>
          <w:rFonts w:cstheme="minorHAnsi"/>
          <w:sz w:val="22"/>
          <w:szCs w:val="22"/>
        </w:rPr>
        <w:t>(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  <w:r w:rsidRPr="008C1D98">
        <w:rPr>
          <w:rFonts w:cstheme="minorHAnsi"/>
          <w:sz w:val="22"/>
          <w:szCs w:val="22"/>
        </w:rPr>
        <w:t xml:space="preserve"> // Fermeture garantie</w:t>
      </w:r>
    </w:p>
    <w:p w14:paraId="235F7BAD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    } catch (</w:t>
      </w:r>
      <w:proofErr w:type="spellStart"/>
      <w:r w:rsidRPr="008C1D98">
        <w:rPr>
          <w:rFonts w:cstheme="minorHAnsi"/>
          <w:sz w:val="22"/>
          <w:szCs w:val="22"/>
        </w:rPr>
        <w:t>IOException</w:t>
      </w:r>
      <w:proofErr w:type="spellEnd"/>
      <w:r w:rsidRPr="008C1D98">
        <w:rPr>
          <w:rFonts w:cstheme="minorHAnsi"/>
          <w:sz w:val="22"/>
          <w:szCs w:val="22"/>
        </w:rPr>
        <w:t xml:space="preserve"> e) {</w:t>
      </w:r>
    </w:p>
    <w:p w14:paraId="21186428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        </w:t>
      </w:r>
      <w:proofErr w:type="spellStart"/>
      <w:r w:rsidRPr="008C1D98">
        <w:rPr>
          <w:rFonts w:cstheme="minorHAnsi"/>
          <w:sz w:val="22"/>
          <w:szCs w:val="22"/>
        </w:rPr>
        <w:t>System.err.println</w:t>
      </w:r>
      <w:proofErr w:type="spellEnd"/>
      <w:r w:rsidRPr="008C1D98">
        <w:rPr>
          <w:rFonts w:cstheme="minorHAnsi"/>
          <w:sz w:val="22"/>
          <w:szCs w:val="22"/>
        </w:rPr>
        <w:t xml:space="preserve">("Erreur lors de la fermeture : " +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e.getMessage</w:t>
      </w:r>
      <w:proofErr w:type="spellEnd"/>
      <w:proofErr w:type="gramEnd"/>
      <w:r w:rsidRPr="008C1D98">
        <w:rPr>
          <w:rFonts w:cstheme="minorHAnsi"/>
          <w:sz w:val="22"/>
          <w:szCs w:val="22"/>
        </w:rPr>
        <w:t>()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3FC710DF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lastRenderedPageBreak/>
        <w:t xml:space="preserve">        }</w:t>
      </w:r>
    </w:p>
    <w:p w14:paraId="52DF19A5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}</w:t>
      </w:r>
    </w:p>
    <w:p w14:paraId="53E7B897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</w:t>
      </w:r>
    </w:p>
    <w:p w14:paraId="7454FBE7" w14:textId="47533396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pict w14:anchorId="6C689F75">
          <v:rect id="_x0000_i1030" style="width:0;height:.75pt" o:hralign="center" o:hrstd="t" o:hrnoshade="t" o:hr="t" fillcolor="#f8faff" stroked="f"/>
        </w:pict>
      </w:r>
      <w:r w:rsidR="00190CB4" w:rsidRPr="00190CB4">
        <w:rPr>
          <w:rFonts w:cstheme="minorHAnsi"/>
          <w:b/>
          <w:bCs/>
          <w:sz w:val="22"/>
          <w:szCs w:val="22"/>
          <w:u w:val="single"/>
        </w:rPr>
        <w:t>5</w:t>
      </w:r>
      <w:r w:rsidRPr="008C1D98">
        <w:rPr>
          <w:rFonts w:cstheme="minorHAnsi"/>
          <w:b/>
          <w:bCs/>
          <w:sz w:val="22"/>
          <w:szCs w:val="22"/>
          <w:u w:val="single"/>
        </w:rPr>
        <w:t>. Récupérer la stack trace complète</w:t>
      </w:r>
      <w:r w:rsidR="00190CB4" w:rsidRPr="00190CB4">
        <w:rPr>
          <w:rFonts w:cstheme="minorHAnsi"/>
          <w:b/>
          <w:bCs/>
          <w:sz w:val="22"/>
          <w:szCs w:val="22"/>
          <w:u w:val="single"/>
        </w:rPr>
        <w:t> :</w:t>
      </w:r>
    </w:p>
    <w:p w14:paraId="7B50D3A3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Pour déboguer, on peut afficher la pile d'appels complète :</w:t>
      </w:r>
    </w:p>
    <w:p w14:paraId="20BB798F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try</w:t>
      </w:r>
      <w:proofErr w:type="spellEnd"/>
      <w:proofErr w:type="gramEnd"/>
      <w:r w:rsidRPr="008C1D98">
        <w:rPr>
          <w:rFonts w:cstheme="minorHAnsi"/>
          <w:sz w:val="22"/>
          <w:szCs w:val="22"/>
        </w:rPr>
        <w:t xml:space="preserve"> {</w:t>
      </w:r>
    </w:p>
    <w:p w14:paraId="53331A3F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int</w:t>
      </w:r>
      <w:proofErr w:type="spellEnd"/>
      <w:r w:rsidRPr="008C1D98">
        <w:rPr>
          <w:rFonts w:cstheme="minorHAnsi"/>
          <w:sz w:val="22"/>
          <w:szCs w:val="22"/>
        </w:rPr>
        <w:t>[</w:t>
      </w:r>
      <w:proofErr w:type="gramEnd"/>
      <w:r w:rsidRPr="008C1D98">
        <w:rPr>
          <w:rFonts w:cstheme="minorHAnsi"/>
          <w:sz w:val="22"/>
          <w:szCs w:val="22"/>
        </w:rPr>
        <w:t xml:space="preserve">] </w:t>
      </w:r>
      <w:proofErr w:type="spellStart"/>
      <w:r w:rsidRPr="008C1D98">
        <w:rPr>
          <w:rFonts w:cstheme="minorHAnsi"/>
          <w:sz w:val="22"/>
          <w:szCs w:val="22"/>
        </w:rPr>
        <w:t>arr</w:t>
      </w:r>
      <w:proofErr w:type="spellEnd"/>
      <w:r w:rsidRPr="008C1D98">
        <w:rPr>
          <w:rFonts w:cstheme="minorHAnsi"/>
          <w:sz w:val="22"/>
          <w:szCs w:val="22"/>
        </w:rPr>
        <w:t xml:space="preserve"> = {1, 2, 3</w:t>
      </w:r>
      <w:proofErr w:type="gramStart"/>
      <w:r w:rsidRPr="008C1D98">
        <w:rPr>
          <w:rFonts w:cstheme="minorHAnsi"/>
          <w:sz w:val="22"/>
          <w:szCs w:val="22"/>
        </w:rPr>
        <w:t>};</w:t>
      </w:r>
      <w:proofErr w:type="gramEnd"/>
    </w:p>
    <w:p w14:paraId="6A82BEAC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r w:rsidRPr="008C1D98">
        <w:rPr>
          <w:rFonts w:cstheme="minorHAnsi"/>
          <w:sz w:val="22"/>
          <w:szCs w:val="22"/>
        </w:rPr>
        <w:t>System.out.println</w:t>
      </w:r>
      <w:proofErr w:type="spellEnd"/>
      <w:r w:rsidRPr="008C1D98">
        <w:rPr>
          <w:rFonts w:cstheme="minorHAnsi"/>
          <w:sz w:val="22"/>
          <w:szCs w:val="22"/>
        </w:rPr>
        <w:t>(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arr</w:t>
      </w:r>
      <w:proofErr w:type="spellEnd"/>
      <w:r w:rsidRPr="008C1D98">
        <w:rPr>
          <w:rFonts w:cstheme="minorHAnsi"/>
          <w:sz w:val="22"/>
          <w:szCs w:val="22"/>
        </w:rPr>
        <w:t>[</w:t>
      </w:r>
      <w:proofErr w:type="gramEnd"/>
      <w:r w:rsidRPr="008C1D98">
        <w:rPr>
          <w:rFonts w:cstheme="minorHAnsi"/>
          <w:sz w:val="22"/>
          <w:szCs w:val="22"/>
        </w:rPr>
        <w:t>5]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  <w:r w:rsidRPr="008C1D98">
        <w:rPr>
          <w:rFonts w:cstheme="minorHAnsi"/>
          <w:sz w:val="22"/>
          <w:szCs w:val="22"/>
        </w:rPr>
        <w:t xml:space="preserve"> // </w:t>
      </w:r>
      <w:proofErr w:type="spellStart"/>
      <w:r w:rsidRPr="008C1D98">
        <w:rPr>
          <w:rFonts w:cstheme="minorHAnsi"/>
          <w:sz w:val="22"/>
          <w:szCs w:val="22"/>
        </w:rPr>
        <w:t>ArrayIndexOutOfBoundsException</w:t>
      </w:r>
      <w:proofErr w:type="spellEnd"/>
    </w:p>
    <w:p w14:paraId="34D9B9E1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 catch (</w:t>
      </w:r>
      <w:proofErr w:type="spellStart"/>
      <w:r w:rsidRPr="008C1D98">
        <w:rPr>
          <w:rFonts w:cstheme="minorHAnsi"/>
          <w:sz w:val="22"/>
          <w:szCs w:val="22"/>
        </w:rPr>
        <w:t>ArrayIndexOutOfBoundsException</w:t>
      </w:r>
      <w:proofErr w:type="spellEnd"/>
      <w:r w:rsidRPr="008C1D98">
        <w:rPr>
          <w:rFonts w:cstheme="minorHAnsi"/>
          <w:sz w:val="22"/>
          <w:szCs w:val="22"/>
        </w:rPr>
        <w:t xml:space="preserve"> e) {</w:t>
      </w:r>
    </w:p>
    <w:p w14:paraId="1FBCCE13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e.printStackTrace</w:t>
      </w:r>
      <w:proofErr w:type="spellEnd"/>
      <w:proofErr w:type="gramEnd"/>
      <w:r w:rsidRPr="008C1D98">
        <w:rPr>
          <w:rFonts w:cstheme="minorHAnsi"/>
          <w:sz w:val="22"/>
          <w:szCs w:val="22"/>
        </w:rPr>
        <w:t>(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  <w:r w:rsidRPr="008C1D98">
        <w:rPr>
          <w:rFonts w:cstheme="minorHAnsi"/>
          <w:sz w:val="22"/>
          <w:szCs w:val="22"/>
        </w:rPr>
        <w:t xml:space="preserve"> // Affiche la stack trace dans </w:t>
      </w:r>
      <w:proofErr w:type="spellStart"/>
      <w:r w:rsidRPr="008C1D98">
        <w:rPr>
          <w:rFonts w:cstheme="minorHAnsi"/>
          <w:sz w:val="22"/>
          <w:szCs w:val="22"/>
        </w:rPr>
        <w:t>System.err</w:t>
      </w:r>
      <w:proofErr w:type="spellEnd"/>
    </w:p>
    <w:p w14:paraId="293A6082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</w:t>
      </w:r>
    </w:p>
    <w:p w14:paraId="3F951825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Résultat :</w:t>
      </w:r>
    </w:p>
    <w:p w14:paraId="55CC10C4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text</w:t>
      </w:r>
      <w:proofErr w:type="spellEnd"/>
      <w:proofErr w:type="gramEnd"/>
    </w:p>
    <w:p w14:paraId="10AC1A6E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Copy</w:t>
      </w:r>
    </w:p>
    <w:p w14:paraId="357E9EAA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Download</w:t>
      </w:r>
    </w:p>
    <w:p w14:paraId="5599BC25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java.lang</w:t>
      </w:r>
      <w:proofErr w:type="gramEnd"/>
      <w:r w:rsidRPr="008C1D98">
        <w:rPr>
          <w:rFonts w:cstheme="minorHAnsi"/>
          <w:sz w:val="22"/>
          <w:szCs w:val="22"/>
        </w:rPr>
        <w:t>.</w:t>
      </w:r>
      <w:proofErr w:type="gramStart"/>
      <w:r w:rsidRPr="008C1D98">
        <w:rPr>
          <w:rFonts w:cstheme="minorHAnsi"/>
          <w:sz w:val="22"/>
          <w:szCs w:val="22"/>
        </w:rPr>
        <w:t>ArrayIndexOutOfBoundsException</w:t>
      </w:r>
      <w:proofErr w:type="spellEnd"/>
      <w:r w:rsidRPr="008C1D98">
        <w:rPr>
          <w:rFonts w:cstheme="minorHAnsi"/>
          <w:sz w:val="22"/>
          <w:szCs w:val="22"/>
        </w:rPr>
        <w:t>:</w:t>
      </w:r>
      <w:proofErr w:type="gramEnd"/>
      <w:r w:rsidRPr="008C1D98">
        <w:rPr>
          <w:rFonts w:cstheme="minorHAnsi"/>
          <w:sz w:val="22"/>
          <w:szCs w:val="22"/>
        </w:rPr>
        <w:t xml:space="preserve"> Index 5 out of </w:t>
      </w:r>
      <w:proofErr w:type="spellStart"/>
      <w:r w:rsidRPr="008C1D98">
        <w:rPr>
          <w:rFonts w:cstheme="minorHAnsi"/>
          <w:sz w:val="22"/>
          <w:szCs w:val="22"/>
        </w:rPr>
        <w:t>bounds</w:t>
      </w:r>
      <w:proofErr w:type="spellEnd"/>
      <w:r w:rsidRPr="008C1D98">
        <w:rPr>
          <w:rFonts w:cstheme="minorHAnsi"/>
          <w:sz w:val="22"/>
          <w:szCs w:val="22"/>
        </w:rPr>
        <w:t xml:space="preserve"> for </w:t>
      </w:r>
      <w:proofErr w:type="spellStart"/>
      <w:r w:rsidRPr="008C1D98">
        <w:rPr>
          <w:rFonts w:cstheme="minorHAnsi"/>
          <w:sz w:val="22"/>
          <w:szCs w:val="22"/>
        </w:rPr>
        <w:t>length</w:t>
      </w:r>
      <w:proofErr w:type="spellEnd"/>
      <w:r w:rsidRPr="008C1D98">
        <w:rPr>
          <w:rFonts w:cstheme="minorHAnsi"/>
          <w:sz w:val="22"/>
          <w:szCs w:val="22"/>
        </w:rPr>
        <w:t xml:space="preserve"> 3</w:t>
      </w:r>
    </w:p>
    <w:p w14:paraId="05D3AFDC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gramStart"/>
      <w:r w:rsidRPr="008C1D98">
        <w:rPr>
          <w:rFonts w:cstheme="minorHAnsi"/>
          <w:sz w:val="22"/>
          <w:szCs w:val="22"/>
        </w:rPr>
        <w:t>at</w:t>
      </w:r>
      <w:proofErr w:type="gramEnd"/>
      <w:r w:rsidRPr="008C1D98">
        <w:rPr>
          <w:rFonts w:cstheme="minorHAnsi"/>
          <w:sz w:val="22"/>
          <w:szCs w:val="22"/>
        </w:rPr>
        <w:t xml:space="preserve"> </w:t>
      </w:r>
      <w:proofErr w:type="spellStart"/>
      <w:r w:rsidRPr="008C1D98">
        <w:rPr>
          <w:rFonts w:cstheme="minorHAnsi"/>
          <w:sz w:val="22"/>
          <w:szCs w:val="22"/>
        </w:rPr>
        <w:t>Main.main</w:t>
      </w:r>
      <w:proofErr w:type="spellEnd"/>
      <w:r w:rsidRPr="008C1D98">
        <w:rPr>
          <w:rFonts w:cstheme="minorHAnsi"/>
          <w:sz w:val="22"/>
          <w:szCs w:val="22"/>
        </w:rPr>
        <w:t>(</w:t>
      </w:r>
      <w:proofErr w:type="gramStart"/>
      <w:r w:rsidRPr="008C1D98">
        <w:rPr>
          <w:rFonts w:cstheme="minorHAnsi"/>
          <w:sz w:val="22"/>
          <w:szCs w:val="22"/>
        </w:rPr>
        <w:t>Main.java:</w:t>
      </w:r>
      <w:proofErr w:type="gramEnd"/>
      <w:r w:rsidRPr="008C1D98">
        <w:rPr>
          <w:rFonts w:cstheme="minorHAnsi"/>
          <w:sz w:val="22"/>
          <w:szCs w:val="22"/>
        </w:rPr>
        <w:t>10)</w:t>
      </w:r>
    </w:p>
    <w:p w14:paraId="250E4B4A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pict w14:anchorId="04BA414C">
          <v:rect id="_x0000_i1031" style="width:0;height:.75pt" o:hralign="center" o:hrstd="t" o:hrnoshade="t" o:hr="t" fillcolor="#f8faff" stroked="f"/>
        </w:pict>
      </w:r>
    </w:p>
    <w:p w14:paraId="306B0A7C" w14:textId="31D9811A" w:rsidR="008C1D98" w:rsidRPr="008C1D98" w:rsidRDefault="00190CB4" w:rsidP="008C1D98">
      <w:pPr>
        <w:rPr>
          <w:rFonts w:cstheme="minorHAnsi"/>
          <w:b/>
          <w:bCs/>
          <w:sz w:val="22"/>
          <w:szCs w:val="22"/>
          <w:u w:val="single"/>
        </w:rPr>
      </w:pPr>
      <w:r w:rsidRPr="00190CB4">
        <w:rPr>
          <w:rFonts w:cstheme="minorHAnsi"/>
          <w:b/>
          <w:bCs/>
          <w:sz w:val="22"/>
          <w:szCs w:val="22"/>
          <w:u w:val="single"/>
        </w:rPr>
        <w:t>6</w:t>
      </w:r>
      <w:r w:rsidR="008C1D98" w:rsidRPr="008C1D98">
        <w:rPr>
          <w:rFonts w:cstheme="minorHAnsi"/>
          <w:b/>
          <w:bCs/>
          <w:sz w:val="22"/>
          <w:szCs w:val="22"/>
          <w:u w:val="single"/>
        </w:rPr>
        <w:t>. Lever une exception personnalisée</w:t>
      </w:r>
    </w:p>
    <w:p w14:paraId="157DFE28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On peut créer ses propres exceptions en étendant Exception.</w:t>
      </w:r>
    </w:p>
    <w:p w14:paraId="1D8C0678" w14:textId="77777777" w:rsidR="008C1D98" w:rsidRPr="008C1D98" w:rsidRDefault="008C1D98" w:rsidP="008C1D98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t>Exemple :</w:t>
      </w:r>
    </w:p>
    <w:p w14:paraId="40E4F48C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gramStart"/>
      <w:r w:rsidRPr="008C1D98">
        <w:rPr>
          <w:rFonts w:cstheme="minorHAnsi"/>
          <w:sz w:val="22"/>
          <w:szCs w:val="22"/>
        </w:rPr>
        <w:t>class</w:t>
      </w:r>
      <w:proofErr w:type="gramEnd"/>
      <w:r w:rsidRPr="008C1D98">
        <w:rPr>
          <w:rFonts w:cstheme="minorHAnsi"/>
          <w:sz w:val="22"/>
          <w:szCs w:val="22"/>
        </w:rPr>
        <w:t xml:space="preserve"> </w:t>
      </w:r>
      <w:proofErr w:type="spellStart"/>
      <w:r w:rsidRPr="008C1D98">
        <w:rPr>
          <w:rFonts w:cstheme="minorHAnsi"/>
          <w:sz w:val="22"/>
          <w:szCs w:val="22"/>
        </w:rPr>
        <w:t>MonException</w:t>
      </w:r>
      <w:proofErr w:type="spellEnd"/>
      <w:r w:rsidRPr="008C1D98">
        <w:rPr>
          <w:rFonts w:cstheme="minorHAnsi"/>
          <w:sz w:val="22"/>
          <w:szCs w:val="22"/>
        </w:rPr>
        <w:t xml:space="preserve"> </w:t>
      </w:r>
      <w:proofErr w:type="spellStart"/>
      <w:r w:rsidRPr="008C1D98">
        <w:rPr>
          <w:rFonts w:cstheme="minorHAnsi"/>
          <w:sz w:val="22"/>
          <w:szCs w:val="22"/>
        </w:rPr>
        <w:t>extends</w:t>
      </w:r>
      <w:proofErr w:type="spellEnd"/>
      <w:r w:rsidRPr="008C1D98">
        <w:rPr>
          <w:rFonts w:cstheme="minorHAnsi"/>
          <w:sz w:val="22"/>
          <w:szCs w:val="22"/>
        </w:rPr>
        <w:t xml:space="preserve"> Exception {</w:t>
      </w:r>
    </w:p>
    <w:p w14:paraId="2A8677CD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gramStart"/>
      <w:r w:rsidRPr="008C1D98">
        <w:rPr>
          <w:rFonts w:cstheme="minorHAnsi"/>
          <w:sz w:val="22"/>
          <w:szCs w:val="22"/>
        </w:rPr>
        <w:t>public</w:t>
      </w:r>
      <w:proofErr w:type="gramEnd"/>
      <w:r w:rsidRPr="008C1D98">
        <w:rPr>
          <w:rFonts w:cstheme="minorHAnsi"/>
          <w:sz w:val="22"/>
          <w:szCs w:val="22"/>
        </w:rPr>
        <w:t xml:space="preserve">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MonException</w:t>
      </w:r>
      <w:proofErr w:type="spellEnd"/>
      <w:r w:rsidRPr="008C1D98">
        <w:rPr>
          <w:rFonts w:cstheme="minorHAnsi"/>
          <w:sz w:val="22"/>
          <w:szCs w:val="22"/>
        </w:rPr>
        <w:t>(</w:t>
      </w:r>
      <w:proofErr w:type="gramEnd"/>
      <w:r w:rsidRPr="008C1D98">
        <w:rPr>
          <w:rFonts w:cstheme="minorHAnsi"/>
          <w:sz w:val="22"/>
          <w:szCs w:val="22"/>
        </w:rPr>
        <w:t>String message) {</w:t>
      </w:r>
    </w:p>
    <w:p w14:paraId="03AEBE41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    </w:t>
      </w:r>
      <w:proofErr w:type="gramStart"/>
      <w:r w:rsidRPr="008C1D98">
        <w:rPr>
          <w:rFonts w:cstheme="minorHAnsi"/>
          <w:sz w:val="22"/>
          <w:szCs w:val="22"/>
        </w:rPr>
        <w:t>super</w:t>
      </w:r>
      <w:proofErr w:type="gramEnd"/>
      <w:r w:rsidRPr="008C1D98">
        <w:rPr>
          <w:rFonts w:cstheme="minorHAnsi"/>
          <w:sz w:val="22"/>
          <w:szCs w:val="22"/>
        </w:rPr>
        <w:t>(message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61C581BA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}</w:t>
      </w:r>
    </w:p>
    <w:p w14:paraId="710EACA9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</w:t>
      </w:r>
    </w:p>
    <w:p w14:paraId="5B02C568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</w:p>
    <w:p w14:paraId="145C03EC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// Utilisation :</w:t>
      </w:r>
    </w:p>
    <w:p w14:paraId="290F1FBF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proofErr w:type="spellStart"/>
      <w:proofErr w:type="gramStart"/>
      <w:r w:rsidRPr="008C1D98">
        <w:rPr>
          <w:rFonts w:cstheme="minorHAnsi"/>
          <w:sz w:val="22"/>
          <w:szCs w:val="22"/>
        </w:rPr>
        <w:t>try</w:t>
      </w:r>
      <w:proofErr w:type="spellEnd"/>
      <w:proofErr w:type="gramEnd"/>
      <w:r w:rsidRPr="008C1D98">
        <w:rPr>
          <w:rFonts w:cstheme="minorHAnsi"/>
          <w:sz w:val="22"/>
          <w:szCs w:val="22"/>
        </w:rPr>
        <w:t xml:space="preserve"> {</w:t>
      </w:r>
    </w:p>
    <w:p w14:paraId="44419FE7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throw</w:t>
      </w:r>
      <w:proofErr w:type="spellEnd"/>
      <w:proofErr w:type="gramEnd"/>
      <w:r w:rsidRPr="008C1D98">
        <w:rPr>
          <w:rFonts w:cstheme="minorHAnsi"/>
          <w:sz w:val="22"/>
          <w:szCs w:val="22"/>
        </w:rPr>
        <w:t xml:space="preserve"> new 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MonException</w:t>
      </w:r>
      <w:proofErr w:type="spellEnd"/>
      <w:r w:rsidRPr="008C1D98">
        <w:rPr>
          <w:rFonts w:cstheme="minorHAnsi"/>
          <w:sz w:val="22"/>
          <w:szCs w:val="22"/>
        </w:rPr>
        <w:t>(</w:t>
      </w:r>
      <w:proofErr w:type="gramEnd"/>
      <w:r w:rsidRPr="008C1D98">
        <w:rPr>
          <w:rFonts w:cstheme="minorHAnsi"/>
          <w:sz w:val="22"/>
          <w:szCs w:val="22"/>
        </w:rPr>
        <w:t>"Erreur personnalisée !"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24A03FA1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 catch (</w:t>
      </w:r>
      <w:proofErr w:type="spellStart"/>
      <w:r w:rsidRPr="008C1D98">
        <w:rPr>
          <w:rFonts w:cstheme="minorHAnsi"/>
          <w:sz w:val="22"/>
          <w:szCs w:val="22"/>
        </w:rPr>
        <w:t>MonException</w:t>
      </w:r>
      <w:proofErr w:type="spellEnd"/>
      <w:r w:rsidRPr="008C1D98">
        <w:rPr>
          <w:rFonts w:cstheme="minorHAnsi"/>
          <w:sz w:val="22"/>
          <w:szCs w:val="22"/>
        </w:rPr>
        <w:t xml:space="preserve"> e) {</w:t>
      </w:r>
    </w:p>
    <w:p w14:paraId="32B5CDBE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 xml:space="preserve">    </w:t>
      </w:r>
      <w:proofErr w:type="spellStart"/>
      <w:r w:rsidRPr="008C1D98">
        <w:rPr>
          <w:rFonts w:cstheme="minorHAnsi"/>
          <w:sz w:val="22"/>
          <w:szCs w:val="22"/>
        </w:rPr>
        <w:t>System.err.println</w:t>
      </w:r>
      <w:proofErr w:type="spellEnd"/>
      <w:r w:rsidRPr="008C1D98">
        <w:rPr>
          <w:rFonts w:cstheme="minorHAnsi"/>
          <w:sz w:val="22"/>
          <w:szCs w:val="22"/>
        </w:rPr>
        <w:t>(</w:t>
      </w:r>
      <w:proofErr w:type="spellStart"/>
      <w:proofErr w:type="gramStart"/>
      <w:r w:rsidRPr="008C1D98">
        <w:rPr>
          <w:rFonts w:cstheme="minorHAnsi"/>
          <w:sz w:val="22"/>
          <w:szCs w:val="22"/>
        </w:rPr>
        <w:t>e.getMessage</w:t>
      </w:r>
      <w:proofErr w:type="spellEnd"/>
      <w:proofErr w:type="gramEnd"/>
      <w:r w:rsidRPr="008C1D98">
        <w:rPr>
          <w:rFonts w:cstheme="minorHAnsi"/>
          <w:sz w:val="22"/>
          <w:szCs w:val="22"/>
        </w:rPr>
        <w:t>()</w:t>
      </w:r>
      <w:proofErr w:type="gramStart"/>
      <w:r w:rsidRPr="008C1D98">
        <w:rPr>
          <w:rFonts w:cstheme="minorHAnsi"/>
          <w:sz w:val="22"/>
          <w:szCs w:val="22"/>
        </w:rPr>
        <w:t>);</w:t>
      </w:r>
      <w:proofErr w:type="gramEnd"/>
    </w:p>
    <w:p w14:paraId="03A2CC17" w14:textId="77777777" w:rsidR="008C1D98" w:rsidRPr="008C1D98" w:rsidRDefault="008C1D98" w:rsidP="008C1D98">
      <w:pPr>
        <w:rPr>
          <w:rFonts w:cstheme="minorHAnsi"/>
          <w:sz w:val="22"/>
          <w:szCs w:val="22"/>
        </w:rPr>
      </w:pPr>
      <w:r w:rsidRPr="008C1D98">
        <w:rPr>
          <w:rFonts w:cstheme="minorHAnsi"/>
          <w:sz w:val="22"/>
          <w:szCs w:val="22"/>
        </w:rPr>
        <w:t>}</w:t>
      </w:r>
    </w:p>
    <w:p w14:paraId="1BFB6A65" w14:textId="61FC16DD" w:rsidR="00255028" w:rsidRPr="00B22A81" w:rsidRDefault="008C1D98" w:rsidP="00B22A81">
      <w:pPr>
        <w:rPr>
          <w:rFonts w:cstheme="minorHAnsi"/>
          <w:b/>
          <w:bCs/>
          <w:sz w:val="22"/>
          <w:szCs w:val="22"/>
        </w:rPr>
      </w:pPr>
      <w:r w:rsidRPr="008C1D98">
        <w:rPr>
          <w:rFonts w:cstheme="minorHAnsi"/>
          <w:b/>
          <w:bCs/>
          <w:sz w:val="22"/>
          <w:szCs w:val="22"/>
        </w:rPr>
        <w:lastRenderedPageBreak/>
        <w:pict w14:anchorId="7867A266">
          <v:rect id="_x0000_i1032" style="width:0;height:.75pt" o:hralign="center" o:hrstd="t" o:hrnoshade="t" o:hr="t" fillcolor="#f8faff" stroked="f"/>
        </w:pict>
      </w:r>
    </w:p>
    <w:p w14:paraId="370D66CA" w14:textId="77777777" w:rsidR="00255028" w:rsidRDefault="00255028" w:rsidP="001D177A">
      <w:pPr>
        <w:spacing w:before="100"/>
        <w:rPr>
          <w:color w:val="77697A" w:themeColor="accent6" w:themeShade="BF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686"/>
        <w:gridCol w:w="6077"/>
      </w:tblGrid>
      <w:tr w:rsidR="004D4CFB" w14:paraId="510170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  <w:tcMar>
              <w:top w:w="113" w:type="dxa"/>
              <w:bottom w:w="113" w:type="dxa"/>
            </w:tcMar>
          </w:tcPr>
          <w:p w14:paraId="340FC76F" w14:textId="41858B60" w:rsidR="004D4CFB" w:rsidRDefault="004D4CFB">
            <w:r>
              <w:t xml:space="preserve">ALGORITHMIE </w:t>
            </w:r>
          </w:p>
        </w:tc>
        <w:tc>
          <w:tcPr>
            <w:tcW w:w="6077" w:type="dxa"/>
          </w:tcPr>
          <w:p w14:paraId="5C62AFDC" w14:textId="77777777" w:rsidR="004D4CFB" w:rsidRDefault="004D4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5F91C9" w14:textId="0E99E37E" w:rsidR="00053F42" w:rsidRPr="00091262" w:rsidRDefault="00091262" w:rsidP="00091262">
      <w:pPr>
        <w:pStyle w:val="Titre2"/>
        <w:rPr>
          <w:b/>
          <w:bCs/>
        </w:rPr>
      </w:pPr>
      <w:r>
        <w:rPr>
          <w:b/>
          <w:bCs/>
        </w:rPr>
        <w:t>Cas pratique</w:t>
      </w:r>
      <w:r w:rsidR="001A6BEF">
        <w:rPr>
          <w:b/>
          <w:bCs/>
        </w:rPr>
        <w:t xml:space="preserve"> : </w:t>
      </w:r>
    </w:p>
    <w:p w14:paraId="029D9C6C" w14:textId="5BFA0B9C" w:rsidR="00536C39" w:rsidRDefault="00E56C73" w:rsidP="00E35DDC">
      <w:pPr>
        <w:rPr>
          <w:b/>
          <w:bCs/>
          <w:color w:val="FF0000"/>
        </w:rPr>
      </w:pPr>
      <w:bookmarkStart w:id="0" w:name="_Hlk198636457"/>
      <w:r w:rsidRPr="00E56C73">
        <w:rPr>
          <w:b/>
          <w:bCs/>
          <w:color w:val="FF0000"/>
        </w:rPr>
        <w:t>Une fois terminé</w:t>
      </w:r>
      <w:r w:rsidR="00F20664">
        <w:rPr>
          <w:b/>
          <w:bCs/>
          <w:color w:val="FF0000"/>
        </w:rPr>
        <w:t>e</w:t>
      </w:r>
      <w:r w:rsidRPr="00E56C73">
        <w:rPr>
          <w:b/>
          <w:bCs/>
          <w:color w:val="FF0000"/>
        </w:rPr>
        <w:t xml:space="preserve">, veuillez pusher votre Jalon sur </w:t>
      </w:r>
      <w:proofErr w:type="spellStart"/>
      <w:r w:rsidRPr="00E56C73">
        <w:rPr>
          <w:b/>
          <w:bCs/>
          <w:color w:val="FF0000"/>
        </w:rPr>
        <w:t>Github</w:t>
      </w:r>
      <w:proofErr w:type="spellEnd"/>
      <w:r w:rsidR="00F27A6F">
        <w:rPr>
          <w:b/>
          <w:bCs/>
          <w:color w:val="FF0000"/>
        </w:rPr>
        <w:t xml:space="preserve"> (avec votre lien) ou me l’envoyer par Teams</w:t>
      </w:r>
      <w:r w:rsidR="001A6BEF">
        <w:rPr>
          <w:b/>
          <w:bCs/>
          <w:color w:val="FF0000"/>
        </w:rPr>
        <w:t>. Vous devrez faire en sorte que</w:t>
      </w:r>
      <w:r w:rsidR="00536C39">
        <w:rPr>
          <w:b/>
          <w:bCs/>
          <w:color w:val="FF0000"/>
        </w:rPr>
        <w:t xml:space="preserve"> votre code</w:t>
      </w:r>
      <w:r w:rsidR="00DC4131">
        <w:rPr>
          <w:b/>
          <w:bCs/>
          <w:color w:val="FF0000"/>
        </w:rPr>
        <w:t xml:space="preserve"> JAVA</w:t>
      </w:r>
      <w:r w:rsidR="00536C39">
        <w:rPr>
          <w:b/>
          <w:bCs/>
          <w:color w:val="FF0000"/>
        </w:rPr>
        <w:t xml:space="preserve"> respect bien la demande du client</w:t>
      </w:r>
      <w:r w:rsidR="00653B19">
        <w:rPr>
          <w:b/>
          <w:bCs/>
          <w:color w:val="FF0000"/>
        </w:rPr>
        <w:t>, veuillez le tester sur votre terminal, je ne veux aucun message d’erreur</w:t>
      </w:r>
      <w:r w:rsidR="00DC4131">
        <w:rPr>
          <w:b/>
          <w:bCs/>
          <w:color w:val="FF0000"/>
        </w:rPr>
        <w:t> !</w:t>
      </w:r>
      <w:r w:rsidR="00993D34">
        <w:rPr>
          <w:b/>
          <w:bCs/>
          <w:color w:val="FF0000"/>
        </w:rPr>
        <w:t xml:space="preserve"> VEUILLEZ LIRE TRES ATTENTIVEMENT !!!</w:t>
      </w:r>
    </w:p>
    <w:p w14:paraId="742917EC" w14:textId="77777777" w:rsidR="00536C39" w:rsidRDefault="00536C39" w:rsidP="00E35DDC">
      <w:pPr>
        <w:rPr>
          <w:b/>
          <w:bCs/>
          <w:color w:val="FF0000"/>
        </w:rPr>
      </w:pPr>
    </w:p>
    <w:p w14:paraId="580DF438" w14:textId="01A79734" w:rsidR="00536C39" w:rsidRDefault="00536C39" w:rsidP="00E35DDC">
      <w:pPr>
        <w:rPr>
          <w:b/>
          <w:bCs/>
        </w:rPr>
      </w:pPr>
      <w:r w:rsidRPr="00536C39">
        <w:rPr>
          <w:b/>
          <w:bCs/>
        </w:rPr>
        <w:t>Vous êtes l’agence « Les Avengers du Dev »</w:t>
      </w:r>
      <w:r>
        <w:rPr>
          <w:b/>
          <w:bCs/>
        </w:rPr>
        <w:t xml:space="preserve">, vous avez un client qui aimerait </w:t>
      </w:r>
      <w:r w:rsidR="00932FDA">
        <w:rPr>
          <w:b/>
          <w:bCs/>
        </w:rPr>
        <w:t xml:space="preserve">avoir pour son </w:t>
      </w:r>
      <w:r w:rsidR="00A250EA">
        <w:rPr>
          <w:b/>
          <w:bCs/>
        </w:rPr>
        <w:t>site de</w:t>
      </w:r>
      <w:r w:rsidR="004418E6">
        <w:rPr>
          <w:b/>
          <w:bCs/>
        </w:rPr>
        <w:t xml:space="preserve"> réservation d’avion</w:t>
      </w:r>
      <w:r w:rsidR="00932FDA">
        <w:rPr>
          <w:b/>
          <w:bCs/>
        </w:rPr>
        <w:t xml:space="preserve">, un outil lui permettant de lister </w:t>
      </w:r>
      <w:r w:rsidR="004418E6">
        <w:rPr>
          <w:b/>
          <w:bCs/>
        </w:rPr>
        <w:t>tous ses vols avec les informations demandées</w:t>
      </w:r>
      <w:r w:rsidR="00A250EA">
        <w:rPr>
          <w:b/>
          <w:bCs/>
        </w:rPr>
        <w:t>. Voici sa demande pour plus d’informations</w:t>
      </w:r>
    </w:p>
    <w:p w14:paraId="1A76B7C7" w14:textId="77777777" w:rsidR="00167A6E" w:rsidRDefault="00167A6E" w:rsidP="00E35DDC">
      <w:pPr>
        <w:rPr>
          <w:b/>
          <w:bCs/>
          <w:color w:val="FF0000"/>
        </w:rPr>
      </w:pPr>
    </w:p>
    <w:p w14:paraId="35CE5638" w14:textId="36DB9322" w:rsidR="00536C39" w:rsidRPr="00536C39" w:rsidRDefault="00536C39" w:rsidP="00E35DDC">
      <w:pPr>
        <w:rPr>
          <w:b/>
          <w:bCs/>
        </w:rPr>
      </w:pPr>
      <w:r w:rsidRPr="00536C39">
        <w:rPr>
          <w:b/>
          <w:bCs/>
        </w:rPr>
        <w:t>Demande du client :</w:t>
      </w:r>
    </w:p>
    <w:p w14:paraId="71CC4880" w14:textId="77777777" w:rsidR="00536C39" w:rsidRDefault="00536C39" w:rsidP="00E35DDC">
      <w:pPr>
        <w:rPr>
          <w:b/>
          <w:bCs/>
          <w:color w:val="FF0000"/>
        </w:rPr>
      </w:pPr>
    </w:p>
    <w:p w14:paraId="50ED4323" w14:textId="77777777" w:rsidR="002F44C3" w:rsidRPr="002F44C3" w:rsidRDefault="002F44C3" w:rsidP="002F44C3">
      <w:pPr>
        <w:rPr>
          <w:b/>
          <w:bCs/>
          <w:color w:val="0070C0"/>
        </w:rPr>
      </w:pPr>
      <w:r w:rsidRPr="002F44C3">
        <w:rPr>
          <w:b/>
          <w:bCs/>
          <w:color w:val="0070C0"/>
        </w:rPr>
        <w:t>Bonjour les Avengers,</w:t>
      </w:r>
    </w:p>
    <w:p w14:paraId="65C61983" w14:textId="7BCDA9C0" w:rsidR="00972D02" w:rsidRDefault="002F44C3" w:rsidP="002F44C3">
      <w:pPr>
        <w:rPr>
          <w:b/>
          <w:bCs/>
          <w:color w:val="0070C0"/>
        </w:rPr>
      </w:pPr>
      <w:r w:rsidRPr="002F44C3">
        <w:rPr>
          <w:b/>
          <w:bCs/>
          <w:color w:val="0070C0"/>
        </w:rPr>
        <w:t>Nous sommes la compagnie aérienne AIRMESS, et nous aimerions disposer d’un outil qui nous permette de lister nous-mêmes nos propres vols avec les informations suivantes :</w:t>
      </w:r>
    </w:p>
    <w:p w14:paraId="4EE5F849" w14:textId="77777777" w:rsidR="00972D02" w:rsidRPr="002F44C3" w:rsidRDefault="00972D02" w:rsidP="002F44C3">
      <w:pPr>
        <w:rPr>
          <w:b/>
          <w:bCs/>
          <w:color w:val="0070C0"/>
        </w:rPr>
      </w:pPr>
    </w:p>
    <w:p w14:paraId="54A60DFF" w14:textId="77777777" w:rsidR="002F44C3" w:rsidRPr="002F44C3" w:rsidRDefault="002F44C3" w:rsidP="002F44C3">
      <w:pPr>
        <w:numPr>
          <w:ilvl w:val="0"/>
          <w:numId w:val="15"/>
        </w:numPr>
        <w:rPr>
          <w:b/>
          <w:bCs/>
          <w:color w:val="0070C0"/>
        </w:rPr>
      </w:pPr>
      <w:r w:rsidRPr="002F44C3">
        <w:rPr>
          <w:b/>
          <w:bCs/>
          <w:color w:val="0070C0"/>
        </w:rPr>
        <w:t xml:space="preserve">Départ : </w:t>
      </w:r>
      <w:r w:rsidRPr="002F44C3">
        <w:rPr>
          <w:color w:val="0070C0"/>
        </w:rPr>
        <w:t>Ville / Pays</w:t>
      </w:r>
    </w:p>
    <w:p w14:paraId="0173C3C9" w14:textId="77777777" w:rsidR="002F44C3" w:rsidRPr="002F44C3" w:rsidRDefault="002F44C3" w:rsidP="002F44C3">
      <w:pPr>
        <w:numPr>
          <w:ilvl w:val="0"/>
          <w:numId w:val="15"/>
        </w:numPr>
        <w:rPr>
          <w:b/>
          <w:bCs/>
          <w:color w:val="0070C0"/>
        </w:rPr>
      </w:pPr>
      <w:r w:rsidRPr="002F44C3">
        <w:rPr>
          <w:b/>
          <w:bCs/>
          <w:color w:val="0070C0"/>
        </w:rPr>
        <w:t xml:space="preserve">Arrivée : </w:t>
      </w:r>
      <w:r w:rsidRPr="002F44C3">
        <w:rPr>
          <w:color w:val="0070C0"/>
        </w:rPr>
        <w:t>Ville / Pays</w:t>
      </w:r>
    </w:p>
    <w:p w14:paraId="512AA8D2" w14:textId="77777777" w:rsidR="002F44C3" w:rsidRPr="002F44C3" w:rsidRDefault="002F44C3" w:rsidP="002F44C3">
      <w:pPr>
        <w:numPr>
          <w:ilvl w:val="0"/>
          <w:numId w:val="15"/>
        </w:numPr>
        <w:rPr>
          <w:color w:val="0070C0"/>
        </w:rPr>
      </w:pPr>
      <w:r w:rsidRPr="002F44C3">
        <w:rPr>
          <w:b/>
          <w:bCs/>
          <w:color w:val="0070C0"/>
        </w:rPr>
        <w:t xml:space="preserve">Date et heure de départ : </w:t>
      </w:r>
      <w:r w:rsidRPr="002F44C3">
        <w:rPr>
          <w:color w:val="0070C0"/>
        </w:rPr>
        <w:t>heures et minutes. Si la date de départ du vol est très proche d’aujourd’hui (moins d’une semaine), le prix devra automatiquement augmenter de 40 %. En revanche, si la date du vol est très éloignée (plus de 6 mois avant la date de départ), le prix devra diminuer de 40 %.</w:t>
      </w:r>
    </w:p>
    <w:p w14:paraId="6C9B5FF9" w14:textId="77777777" w:rsidR="002F44C3" w:rsidRPr="002F44C3" w:rsidRDefault="002F44C3" w:rsidP="002F44C3">
      <w:pPr>
        <w:numPr>
          <w:ilvl w:val="0"/>
          <w:numId w:val="15"/>
        </w:numPr>
        <w:rPr>
          <w:b/>
          <w:bCs/>
          <w:color w:val="0070C0"/>
        </w:rPr>
      </w:pPr>
      <w:r w:rsidRPr="002F44C3">
        <w:rPr>
          <w:b/>
          <w:bCs/>
          <w:color w:val="0070C0"/>
        </w:rPr>
        <w:t xml:space="preserve">Durée du vol : </w:t>
      </w:r>
      <w:r w:rsidRPr="002F44C3">
        <w:rPr>
          <w:color w:val="0070C0"/>
        </w:rPr>
        <w:t>heures et minutes</w:t>
      </w:r>
    </w:p>
    <w:p w14:paraId="1FBDB70A" w14:textId="77777777" w:rsidR="002F44C3" w:rsidRPr="002F44C3" w:rsidRDefault="002F44C3" w:rsidP="002F44C3">
      <w:pPr>
        <w:numPr>
          <w:ilvl w:val="0"/>
          <w:numId w:val="15"/>
        </w:numPr>
        <w:rPr>
          <w:color w:val="0070C0"/>
        </w:rPr>
      </w:pPr>
      <w:r w:rsidRPr="002F44C3">
        <w:rPr>
          <w:b/>
          <w:bCs/>
          <w:color w:val="0070C0"/>
        </w:rPr>
        <w:t xml:space="preserve">Date et heure d’arrivée : </w:t>
      </w:r>
      <w:r w:rsidRPr="002F44C3">
        <w:rPr>
          <w:color w:val="0070C0"/>
        </w:rPr>
        <w:t>calculées automatiquement à partir de la durée du vol.</w:t>
      </w:r>
    </w:p>
    <w:p w14:paraId="4C23BD8B" w14:textId="77777777" w:rsidR="002F44C3" w:rsidRPr="002F44C3" w:rsidRDefault="002F44C3" w:rsidP="002F44C3">
      <w:pPr>
        <w:numPr>
          <w:ilvl w:val="0"/>
          <w:numId w:val="15"/>
        </w:numPr>
        <w:rPr>
          <w:color w:val="0070C0"/>
        </w:rPr>
      </w:pPr>
      <w:r w:rsidRPr="002F44C3">
        <w:rPr>
          <w:b/>
          <w:bCs/>
          <w:color w:val="0070C0"/>
        </w:rPr>
        <w:t xml:space="preserve">Nombre de places </w:t>
      </w:r>
      <w:r w:rsidRPr="002F44C3">
        <w:rPr>
          <w:color w:val="0070C0"/>
        </w:rPr>
        <w:t>: minimum 80 places, maximum 200 places. Si le nombre de places est égal ou supérieur à 150, une réduction de 10 % sera appliquée sur le prix initial. Si le nombre de places est inférieur à 100, le prix augmentera de 10 %.</w:t>
      </w:r>
    </w:p>
    <w:p w14:paraId="122B5F35" w14:textId="77777777" w:rsidR="002F44C3" w:rsidRPr="00972D02" w:rsidRDefault="002F44C3" w:rsidP="002F44C3">
      <w:pPr>
        <w:numPr>
          <w:ilvl w:val="0"/>
          <w:numId w:val="15"/>
        </w:numPr>
        <w:rPr>
          <w:b/>
          <w:bCs/>
          <w:color w:val="0070C0"/>
        </w:rPr>
      </w:pPr>
      <w:r w:rsidRPr="002F44C3">
        <w:rPr>
          <w:b/>
          <w:bCs/>
          <w:color w:val="0070C0"/>
        </w:rPr>
        <w:t xml:space="preserve">Prix initial du vol : </w:t>
      </w:r>
      <w:r w:rsidRPr="002F44C3">
        <w:rPr>
          <w:color w:val="0070C0"/>
        </w:rPr>
        <w:t>défini à la création du vol et ajusté automatiquement en fonction de la date de départ et du nombre de places, comme décrit précédemment.</w:t>
      </w:r>
    </w:p>
    <w:p w14:paraId="13B39C48" w14:textId="77777777" w:rsidR="00972D02" w:rsidRPr="002F44C3" w:rsidRDefault="00972D02" w:rsidP="00972D02">
      <w:pPr>
        <w:ind w:left="720"/>
        <w:rPr>
          <w:b/>
          <w:bCs/>
          <w:color w:val="0070C0"/>
        </w:rPr>
      </w:pPr>
    </w:p>
    <w:p w14:paraId="24F02256" w14:textId="77777777" w:rsidR="002F44C3" w:rsidRPr="002F44C3" w:rsidRDefault="002F44C3" w:rsidP="002F44C3">
      <w:pPr>
        <w:rPr>
          <w:b/>
          <w:bCs/>
          <w:color w:val="0070C0"/>
        </w:rPr>
      </w:pPr>
      <w:r w:rsidRPr="002F44C3">
        <w:rPr>
          <w:b/>
          <w:bCs/>
          <w:color w:val="0070C0"/>
        </w:rPr>
        <w:t>Une fois les informations saisies, j’aimerais que tous les vols soient affichés. Nous devrions pouvoir créer autant de vols que nécessaire.</w:t>
      </w:r>
    </w:p>
    <w:p w14:paraId="2B620BEB" w14:textId="77777777" w:rsidR="002F44C3" w:rsidRPr="002F44C3" w:rsidRDefault="002F44C3" w:rsidP="002F44C3">
      <w:pPr>
        <w:rPr>
          <w:b/>
          <w:bCs/>
          <w:color w:val="0070C0"/>
        </w:rPr>
      </w:pPr>
      <w:r w:rsidRPr="002F44C3">
        <w:rPr>
          <w:b/>
          <w:bCs/>
          <w:color w:val="0070C0"/>
        </w:rPr>
        <w:t>Enfin, nous aimerions surtout avoir un système d’authentification pour accéder à cette application. Vous nous fournirez le login et le mot de passe.</w:t>
      </w:r>
    </w:p>
    <w:p w14:paraId="2FF640B2" w14:textId="4D580D9C" w:rsidR="006D1007" w:rsidRDefault="006222B1" w:rsidP="00E35DD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Login : </w:t>
      </w:r>
      <w:proofErr w:type="spellStart"/>
      <w:r>
        <w:rPr>
          <w:b/>
          <w:bCs/>
          <w:color w:val="000000" w:themeColor="text1"/>
        </w:rPr>
        <w:t>hutt</w:t>
      </w:r>
      <w:proofErr w:type="spellEnd"/>
    </w:p>
    <w:p w14:paraId="467E3BD0" w14:textId="6B47C993" w:rsidR="006222B1" w:rsidRPr="006222B1" w:rsidRDefault="006222B1" w:rsidP="00E35DDC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Mdp</w:t>
      </w:r>
      <w:proofErr w:type="spellEnd"/>
      <w:r>
        <w:rPr>
          <w:b/>
          <w:bCs/>
          <w:color w:val="000000" w:themeColor="text1"/>
        </w:rPr>
        <w:t> : david</w:t>
      </w:r>
    </w:p>
    <w:p w14:paraId="09B64E89" w14:textId="77777777" w:rsidR="006D1007" w:rsidRDefault="006D1007" w:rsidP="00E35DDC">
      <w:pPr>
        <w:rPr>
          <w:b/>
          <w:bCs/>
          <w:color w:val="0070C0"/>
        </w:rPr>
      </w:pPr>
    </w:p>
    <w:p w14:paraId="4C39EB5D" w14:textId="77777777" w:rsidR="006D1007" w:rsidRDefault="006D1007" w:rsidP="00E35DDC">
      <w:pPr>
        <w:rPr>
          <w:b/>
          <w:bCs/>
          <w:color w:val="0070C0"/>
        </w:rPr>
      </w:pPr>
    </w:p>
    <w:bookmarkEnd w:id="0"/>
    <w:p w14:paraId="08259688" w14:textId="77777777" w:rsidR="00091262" w:rsidRDefault="00091262" w:rsidP="00E51F51"/>
    <w:p w14:paraId="200F6FF9" w14:textId="77777777" w:rsidR="001A6BEF" w:rsidRDefault="001A6BEF" w:rsidP="00E51F51"/>
    <w:p w14:paraId="4FE0E6D1" w14:textId="77777777" w:rsidR="001A6BEF" w:rsidRDefault="001A6BEF" w:rsidP="00E51F51"/>
    <w:p w14:paraId="6E083DC0" w14:textId="77777777" w:rsidR="00091262" w:rsidRDefault="00091262" w:rsidP="00321726">
      <w:pPr>
        <w:jc w:val="center"/>
      </w:pPr>
    </w:p>
    <w:p w14:paraId="27792B45" w14:textId="77777777" w:rsidR="00091262" w:rsidRDefault="00091262" w:rsidP="00321726">
      <w:pPr>
        <w:jc w:val="center"/>
      </w:pPr>
    </w:p>
    <w:p w14:paraId="6AC632A6" w14:textId="77777777" w:rsidR="00091262" w:rsidRDefault="00091262" w:rsidP="00321726">
      <w:pPr>
        <w:jc w:val="center"/>
      </w:pPr>
    </w:p>
    <w:p w14:paraId="4213939E" w14:textId="067181EB" w:rsidR="00531D48" w:rsidRPr="00053F42" w:rsidRDefault="00C82810" w:rsidP="00321726">
      <w:pPr>
        <w:jc w:val="center"/>
        <w:rPr>
          <w:b/>
          <w:bCs/>
          <w:color w:val="77697A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54D4EC46" wp14:editId="1C0FC29D">
            <wp:extent cx="6840855" cy="4956175"/>
            <wp:effectExtent l="0" t="0" r="0" b="0"/>
            <wp:docPr id="1351102729" name="Image 1" descr="Une image contenant texte, Visage humain, dessin humoristique, affich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02729" name="Image 1" descr="Une image contenant texte, Visage humain, dessin humoristique, affich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D48" w:rsidRPr="00053F42" w:rsidSect="00EE1684">
      <w:headerReference w:type="default" r:id="rId14"/>
      <w:footerReference w:type="default" r:id="rId15"/>
      <w:footerReference w:type="first" r:id="rId16"/>
      <w:pgSz w:w="11906" w:h="16838" w:code="9"/>
      <w:pgMar w:top="568" w:right="566" w:bottom="720" w:left="567" w:header="454" w:footer="18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7FF91" w14:textId="77777777" w:rsidR="00981386" w:rsidRDefault="00981386" w:rsidP="00A37D20">
      <w:r>
        <w:separator/>
      </w:r>
    </w:p>
  </w:endnote>
  <w:endnote w:type="continuationSeparator" w:id="0">
    <w:p w14:paraId="2AE828DC" w14:textId="77777777" w:rsidR="00981386" w:rsidRDefault="00981386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E1633" w14:textId="1EA8A2D3" w:rsidR="00AA6CC2" w:rsidRPr="00AA6CC2" w:rsidRDefault="001D177A" w:rsidP="001D177A">
    <w:pPr>
      <w:rPr>
        <w:rFonts w:eastAsiaTheme="majorEastAsia"/>
        <w:b/>
        <w:color w:val="808080" w:themeColor="background1" w:themeShade="80"/>
      </w:rPr>
    </w:pPr>
    <w:r>
      <w:rPr>
        <w:rFonts w:eastAsiaTheme="majorEastAsia"/>
        <w:noProof/>
      </w:rPr>
      <w:drawing>
        <wp:inline distT="0" distB="0" distL="0" distR="0" wp14:anchorId="4AE18BE3" wp14:editId="0EF7D7C9">
          <wp:extent cx="849721" cy="298450"/>
          <wp:effectExtent l="0" t="0" r="7620" b="6350"/>
          <wp:docPr id="784803075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540" cy="307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Theme="majorEastAsia"/>
      </w:rPr>
      <w:t xml:space="preserve">                                                                                                                                                                        </w:t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604A7">
          <w:rPr>
            <w:rFonts w:eastAsiaTheme="majorEastAsia"/>
            <w:i/>
            <w:color w:val="808080" w:themeColor="background1" w:themeShade="80"/>
          </w:rPr>
          <w:t>Algorithmie(niv2)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  <w:r w:rsidR="00AA6CC2">
      <w:rPr>
        <w:rFonts w:eastAsiaTheme="majorEastAsia"/>
        <w:b/>
        <w:color w:val="808080" w:themeColor="background1" w:themeShade="80"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3"/>
      <w:gridCol w:w="2155"/>
      <w:gridCol w:w="1077"/>
      <w:gridCol w:w="2155"/>
      <w:gridCol w:w="2693"/>
    </w:tblGrid>
    <w:tr w:rsidR="00AF19F2" w14:paraId="1F4610B6" w14:textId="77777777" w:rsidTr="000E67DE">
      <w:trPr>
        <w:trHeight w:hRule="exact" w:val="292"/>
        <w:jc w:val="center"/>
      </w:trPr>
      <w:tc>
        <w:tcPr>
          <w:tcW w:w="1250" w:type="pct"/>
          <w:vAlign w:val="center"/>
        </w:tcPr>
        <w:p w14:paraId="72467439" w14:textId="58DBEA78" w:rsidR="009C0714" w:rsidRPr="000E67DE" w:rsidRDefault="003D4E55" w:rsidP="00016A68">
          <w:pPr>
            <w:pStyle w:val="Pieddepage"/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>Eudes KONDA</w:t>
          </w:r>
        </w:p>
      </w:tc>
      <w:tc>
        <w:tcPr>
          <w:tcW w:w="1000" w:type="pct"/>
          <w:vMerge w:val="restart"/>
          <w:vAlign w:val="center"/>
        </w:tcPr>
        <w:p w14:paraId="13E59B22" w14:textId="0DE677CB" w:rsidR="009C0714" w:rsidRPr="003C79A5" w:rsidRDefault="00AF19F2" w:rsidP="00707B5F">
          <w:pPr>
            <w:pStyle w:val="Pieddepage"/>
            <w:jc w:val="right"/>
            <w:rPr>
              <w:color w:val="A6A6A6" w:themeColor="background1" w:themeShade="A6"/>
              <w:sz w:val="18"/>
              <w:szCs w:val="18"/>
            </w:rPr>
          </w:pPr>
          <w:r>
            <w:rPr>
              <w:noProof/>
              <w:color w:val="A6A6A6" w:themeColor="background1" w:themeShade="A6"/>
              <w:sz w:val="18"/>
              <w:szCs w:val="18"/>
            </w:rPr>
            <w:drawing>
              <wp:inline distT="0" distB="0" distL="0" distR="0" wp14:anchorId="3C4AD0B3" wp14:editId="537E2D70">
                <wp:extent cx="1003300" cy="329150"/>
                <wp:effectExtent l="0" t="0" r="6350" b="0"/>
                <wp:docPr id="1258423532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8621" cy="334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" w:type="pct"/>
          <w:vMerge w:val="restart"/>
          <w:vAlign w:val="center"/>
        </w:tcPr>
        <w:p w14:paraId="6A7D1488" w14:textId="0814AB45" w:rsidR="009C0714" w:rsidRPr="003C79A5" w:rsidRDefault="009C0714" w:rsidP="009C0714">
          <w:pPr>
            <w:pStyle w:val="Pieddepage"/>
            <w:jc w:val="center"/>
            <w:rPr>
              <w:noProof/>
              <w:color w:val="A6A6A6" w:themeColor="background1" w:themeShade="A6"/>
              <w:sz w:val="18"/>
              <w:szCs w:val="18"/>
            </w:rPr>
          </w:pPr>
        </w:p>
      </w:tc>
      <w:tc>
        <w:tcPr>
          <w:tcW w:w="1000" w:type="pct"/>
          <w:vMerge w:val="restart"/>
          <w:vAlign w:val="center"/>
        </w:tcPr>
        <w:p w14:paraId="5B89938D" w14:textId="77777777" w:rsidR="009C0714" w:rsidRPr="003C79A5" w:rsidRDefault="009C0714" w:rsidP="00707B5F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  <w:r w:rsidRPr="003C79A5">
            <w:rPr>
              <w:noProof/>
              <w:color w:val="A6A6A6" w:themeColor="background1" w:themeShade="A6"/>
              <w:sz w:val="18"/>
              <w:szCs w:val="18"/>
            </w:rPr>
            <w:drawing>
              <wp:inline distT="0" distB="0" distL="0" distR="0" wp14:anchorId="6A7A277D" wp14:editId="6B49D1C8">
                <wp:extent cx="1191600" cy="406800"/>
                <wp:effectExtent l="0" t="0" r="0" b="0"/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texte&#10;&#10;Description générée automatiquement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600" cy="40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0" w:type="pct"/>
          <w:vAlign w:val="center"/>
        </w:tcPr>
        <w:p w14:paraId="47EE6283" w14:textId="194B5955" w:rsidR="009C0714" w:rsidRPr="008761FC" w:rsidRDefault="003D4E55" w:rsidP="009C0714">
          <w:pPr>
            <w:pStyle w:val="Pieddepage"/>
            <w:jc w:val="right"/>
          </w:pPr>
          <w:r>
            <w:rPr>
              <w:color w:val="A6A6A6" w:themeColor="background1" w:themeShade="A6"/>
              <w:sz w:val="16"/>
              <w:szCs w:val="16"/>
            </w:rPr>
            <w:t>Jalon</w:t>
          </w:r>
        </w:p>
      </w:tc>
    </w:tr>
    <w:tr w:rsidR="00AF19F2" w14:paraId="2B1F3655" w14:textId="77777777" w:rsidTr="000E67DE">
      <w:trPr>
        <w:trHeight w:hRule="exact" w:val="283"/>
        <w:jc w:val="center"/>
      </w:trPr>
      <w:tc>
        <w:tcPr>
          <w:tcW w:w="1250" w:type="pct"/>
          <w:vAlign w:val="center"/>
        </w:tcPr>
        <w:p w14:paraId="5DFBD6C7" w14:textId="77777777" w:rsidR="009C0714" w:rsidRPr="000E67DE" w:rsidRDefault="009C0714" w:rsidP="005C5A7D">
          <w:pPr>
            <w:rPr>
              <w:color w:val="A6A6A6" w:themeColor="background1" w:themeShade="A6"/>
              <w:sz w:val="16"/>
              <w:szCs w:val="16"/>
            </w:rPr>
          </w:pPr>
          <w:r w:rsidRPr="000E67DE">
            <w:rPr>
              <w:color w:val="A6A6A6" w:themeColor="background1" w:themeShade="A6"/>
              <w:sz w:val="16"/>
              <w:szCs w:val="16"/>
            </w:rPr>
            <w:t>CC BY-NC-SA</w:t>
          </w:r>
        </w:p>
      </w:tc>
      <w:tc>
        <w:tcPr>
          <w:tcW w:w="1000" w:type="pct"/>
          <w:vMerge/>
          <w:vAlign w:val="center"/>
        </w:tcPr>
        <w:p w14:paraId="216B8722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000" w:type="pct"/>
          <w:vMerge/>
          <w:vAlign w:val="center"/>
        </w:tcPr>
        <w:p w14:paraId="352BD9FA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000" w:type="pct"/>
          <w:vMerge/>
          <w:vAlign w:val="center"/>
        </w:tcPr>
        <w:p w14:paraId="6E560F41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250" w:type="pct"/>
          <w:vAlign w:val="center"/>
        </w:tcPr>
        <w:p w14:paraId="76941CBB" w14:textId="1992460C" w:rsidR="009C0714" w:rsidRPr="003C79A5" w:rsidRDefault="00790ED5" w:rsidP="005C5A7D">
          <w:pPr>
            <w:pStyle w:val="Pieddepage"/>
            <w:jc w:val="right"/>
            <w:rPr>
              <w:color w:val="A6A6A6" w:themeColor="background1" w:themeShade="A6"/>
              <w:sz w:val="18"/>
              <w:szCs w:val="18"/>
            </w:rPr>
          </w:pPr>
          <w:r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t>18/03/2025</w:t>
          </w:r>
        </w:p>
      </w:tc>
    </w:tr>
    <w:tr w:rsidR="00AF19F2" w14:paraId="1A46FB55" w14:textId="77777777" w:rsidTr="000E67DE">
      <w:trPr>
        <w:trHeight w:hRule="exact" w:val="283"/>
        <w:jc w:val="center"/>
      </w:trPr>
      <w:tc>
        <w:tcPr>
          <w:tcW w:w="1250" w:type="pct"/>
          <w:vAlign w:val="center"/>
        </w:tcPr>
        <w:p w14:paraId="67743338" w14:textId="1B72AA7C" w:rsidR="009C0714" w:rsidRPr="000E67DE" w:rsidRDefault="00155422" w:rsidP="009C0714">
          <w:pPr>
            <w:pStyle w:val="Pieddepage"/>
            <w:rPr>
              <w:rFonts w:cstheme="minorHAnsi"/>
              <w:color w:val="A6A6A6" w:themeColor="background1" w:themeShade="A6"/>
              <w:sz w:val="16"/>
              <w:szCs w:val="16"/>
            </w:rPr>
          </w:pPr>
          <w:r>
            <w:rPr>
              <w:rFonts w:cstheme="minorHAnsi"/>
              <w:color w:val="A6A6A6" w:themeColor="background1" w:themeShade="A6"/>
              <w:sz w:val="16"/>
              <w:szCs w:val="16"/>
            </w:rPr>
            <w:t>18/03/2025</w:t>
          </w:r>
        </w:p>
        <w:p w14:paraId="6FDDCB19" w14:textId="77777777" w:rsidR="009C0714" w:rsidRPr="000E67DE" w:rsidRDefault="009C0714" w:rsidP="005C5A7D">
          <w:pPr>
            <w:rPr>
              <w:color w:val="A6A6A6" w:themeColor="background1" w:themeShade="A6"/>
              <w:sz w:val="16"/>
              <w:szCs w:val="16"/>
            </w:rPr>
          </w:pPr>
        </w:p>
      </w:tc>
      <w:tc>
        <w:tcPr>
          <w:tcW w:w="1000" w:type="pct"/>
          <w:vMerge/>
          <w:vAlign w:val="center"/>
        </w:tcPr>
        <w:p w14:paraId="2AC58388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000" w:type="pct"/>
          <w:vMerge/>
          <w:vAlign w:val="center"/>
        </w:tcPr>
        <w:p w14:paraId="7653BF36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000" w:type="pct"/>
          <w:vMerge/>
          <w:vAlign w:val="center"/>
        </w:tcPr>
        <w:p w14:paraId="05DB6D69" w14:textId="77777777" w:rsidR="009C0714" w:rsidRPr="003C79A5" w:rsidRDefault="009C0714" w:rsidP="005C5A7D">
          <w:pPr>
            <w:pStyle w:val="Pieddepag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1250" w:type="pct"/>
          <w:vAlign w:val="center"/>
        </w:tcPr>
        <w:p w14:paraId="4E01131C" w14:textId="39739C0A" w:rsidR="009C0714" w:rsidRDefault="000E67DE" w:rsidP="005C5A7D">
          <w:pPr>
            <w:pStyle w:val="Pieddepage"/>
            <w:jc w:val="right"/>
            <w:rPr>
              <w:color w:val="A6A6A6" w:themeColor="background1" w:themeShade="A6"/>
              <w:sz w:val="18"/>
              <w:szCs w:val="18"/>
            </w:rPr>
          </w:pPr>
          <w:r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t xml:space="preserve"> </w:t>
          </w:r>
          <w:r w:rsidR="009C0714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fldChar w:fldCharType="begin"/>
          </w:r>
          <w:r w:rsidR="009C0714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instrText xml:space="preserve"> LASTSAVEDBY   \* MERGEFORMAT </w:instrText>
          </w:r>
          <w:r w:rsidR="009C0714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fldChar w:fldCharType="separate"/>
          </w:r>
          <w:r w:rsidR="00255028">
            <w:rPr>
              <w:rFonts w:cstheme="minorHAnsi"/>
              <w:i/>
              <w:iCs/>
              <w:noProof/>
              <w:color w:val="A6A6A6" w:themeColor="background1" w:themeShade="A6"/>
              <w:sz w:val="16"/>
              <w:szCs w:val="16"/>
            </w:rPr>
            <w:t>KONDA Eudes</w:t>
          </w:r>
          <w:r w:rsidR="009C0714">
            <w:rPr>
              <w:rFonts w:cstheme="minorHAnsi"/>
              <w:i/>
              <w:iCs/>
              <w:color w:val="A6A6A6" w:themeColor="background1" w:themeShade="A6"/>
              <w:sz w:val="16"/>
              <w:szCs w:val="16"/>
            </w:rPr>
            <w:fldChar w:fldCharType="end"/>
          </w:r>
        </w:p>
      </w:tc>
    </w:tr>
  </w:tbl>
  <w:p w14:paraId="30249D68" w14:textId="77777777" w:rsidR="001E761C" w:rsidRPr="009C0714" w:rsidRDefault="00F5151C" w:rsidP="009C0714">
    <w:pPr>
      <w:pStyle w:val="Pieddepage"/>
      <w:spacing w:line="240" w:lineRule="auto"/>
    </w:pPr>
    <w:r w:rsidRPr="0085077C">
      <w:rPr>
        <w:rFonts w:cstheme="minorHAnsi"/>
        <w:i/>
        <w:iCs/>
        <w:color w:val="A6A6A6" w:themeColor="background1" w:themeShade="A6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2C160" w14:textId="77777777" w:rsidR="00981386" w:rsidRDefault="00981386" w:rsidP="00A37D20">
      <w:r>
        <w:separator/>
      </w:r>
    </w:p>
  </w:footnote>
  <w:footnote w:type="continuationSeparator" w:id="0">
    <w:p w14:paraId="7D366057" w14:textId="77777777" w:rsidR="00981386" w:rsidRDefault="00981386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5E2D0" w14:textId="3328FA68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604A7">
          <w:rPr>
            <w:rFonts w:eastAsiaTheme="majorEastAsia"/>
            <w:b/>
            <w:i/>
            <w:color w:val="808080" w:themeColor="background1" w:themeShade="80"/>
          </w:rPr>
          <w:t>Algorithmie(niv2)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7AA8"/>
    <w:multiLevelType w:val="hybridMultilevel"/>
    <w:tmpl w:val="16B445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AC8"/>
    <w:multiLevelType w:val="multilevel"/>
    <w:tmpl w:val="6048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E44D3"/>
    <w:multiLevelType w:val="multilevel"/>
    <w:tmpl w:val="067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901EC"/>
    <w:multiLevelType w:val="hybridMultilevel"/>
    <w:tmpl w:val="B0F2CB9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F91F13"/>
    <w:multiLevelType w:val="multilevel"/>
    <w:tmpl w:val="C932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E2E77"/>
    <w:multiLevelType w:val="hybridMultilevel"/>
    <w:tmpl w:val="7E86674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004F6"/>
    <w:multiLevelType w:val="hybridMultilevel"/>
    <w:tmpl w:val="8662FC08"/>
    <w:lvl w:ilvl="0" w:tplc="5B346322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75482"/>
    <w:multiLevelType w:val="hybridMultilevel"/>
    <w:tmpl w:val="EB1C31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195"/>
    <w:multiLevelType w:val="hybridMultilevel"/>
    <w:tmpl w:val="953E11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F2239"/>
    <w:multiLevelType w:val="multilevel"/>
    <w:tmpl w:val="52AE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9634E"/>
    <w:multiLevelType w:val="multilevel"/>
    <w:tmpl w:val="E38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63CB9"/>
    <w:multiLevelType w:val="multilevel"/>
    <w:tmpl w:val="A992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610321"/>
    <w:multiLevelType w:val="hybridMultilevel"/>
    <w:tmpl w:val="6FB262B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43BF1"/>
    <w:multiLevelType w:val="hybridMultilevel"/>
    <w:tmpl w:val="92B0E0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C0000"/>
    <w:multiLevelType w:val="hybridMultilevel"/>
    <w:tmpl w:val="54E67F8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E1EFB"/>
    <w:multiLevelType w:val="hybridMultilevel"/>
    <w:tmpl w:val="837EE2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21D22"/>
    <w:multiLevelType w:val="multilevel"/>
    <w:tmpl w:val="9886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A2686"/>
    <w:multiLevelType w:val="multilevel"/>
    <w:tmpl w:val="4734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87BA7"/>
    <w:multiLevelType w:val="hybridMultilevel"/>
    <w:tmpl w:val="5574B61E"/>
    <w:lvl w:ilvl="0" w:tplc="96A83C0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E76C1"/>
    <w:multiLevelType w:val="hybridMultilevel"/>
    <w:tmpl w:val="837EE26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416F8"/>
    <w:multiLevelType w:val="multilevel"/>
    <w:tmpl w:val="9FC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468C5"/>
    <w:multiLevelType w:val="hybridMultilevel"/>
    <w:tmpl w:val="837EE2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30134"/>
    <w:multiLevelType w:val="hybridMultilevel"/>
    <w:tmpl w:val="9D6248E2"/>
    <w:lvl w:ilvl="0" w:tplc="EC5AD82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C3E27"/>
    <w:multiLevelType w:val="hybridMultilevel"/>
    <w:tmpl w:val="7E86674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16397">
    <w:abstractNumId w:val="23"/>
  </w:num>
  <w:num w:numId="2" w16cid:durableId="1691487011">
    <w:abstractNumId w:val="8"/>
  </w:num>
  <w:num w:numId="3" w16cid:durableId="1744987748">
    <w:abstractNumId w:val="12"/>
  </w:num>
  <w:num w:numId="4" w16cid:durableId="1399982992">
    <w:abstractNumId w:val="14"/>
  </w:num>
  <w:num w:numId="5" w16cid:durableId="1856995158">
    <w:abstractNumId w:val="22"/>
  </w:num>
  <w:num w:numId="6" w16cid:durableId="1749033360">
    <w:abstractNumId w:val="19"/>
  </w:num>
  <w:num w:numId="7" w16cid:durableId="1264846300">
    <w:abstractNumId w:val="15"/>
  </w:num>
  <w:num w:numId="8" w16cid:durableId="809135938">
    <w:abstractNumId w:val="7"/>
  </w:num>
  <w:num w:numId="9" w16cid:durableId="1984118619">
    <w:abstractNumId w:val="5"/>
  </w:num>
  <w:num w:numId="10" w16cid:durableId="647514064">
    <w:abstractNumId w:val="24"/>
  </w:num>
  <w:num w:numId="11" w16cid:durableId="1131442431">
    <w:abstractNumId w:val="10"/>
  </w:num>
  <w:num w:numId="12" w16cid:durableId="280499420">
    <w:abstractNumId w:val="21"/>
  </w:num>
  <w:num w:numId="13" w16cid:durableId="2045445161">
    <w:abstractNumId w:val="18"/>
  </w:num>
  <w:num w:numId="14" w16cid:durableId="991371590">
    <w:abstractNumId w:val="6"/>
  </w:num>
  <w:num w:numId="15" w16cid:durableId="2053578226">
    <w:abstractNumId w:val="17"/>
  </w:num>
  <w:num w:numId="16" w16cid:durableId="1494880394">
    <w:abstractNumId w:val="13"/>
  </w:num>
  <w:num w:numId="17" w16cid:durableId="1983922650">
    <w:abstractNumId w:val="3"/>
  </w:num>
  <w:num w:numId="18" w16cid:durableId="1172597772">
    <w:abstractNumId w:val="4"/>
  </w:num>
  <w:num w:numId="19" w16cid:durableId="1470048405">
    <w:abstractNumId w:val="11"/>
  </w:num>
  <w:num w:numId="20" w16cid:durableId="1252394051">
    <w:abstractNumId w:val="2"/>
  </w:num>
  <w:num w:numId="21" w16cid:durableId="1135830883">
    <w:abstractNumId w:val="0"/>
  </w:num>
  <w:num w:numId="22" w16cid:durableId="1443836769">
    <w:abstractNumId w:val="20"/>
  </w:num>
  <w:num w:numId="23" w16cid:durableId="1308708772">
    <w:abstractNumId w:val="16"/>
  </w:num>
  <w:num w:numId="24" w16cid:durableId="1893996826">
    <w:abstractNumId w:val="1"/>
  </w:num>
  <w:num w:numId="25" w16cid:durableId="30881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E4"/>
    <w:rsid w:val="00005290"/>
    <w:rsid w:val="00010006"/>
    <w:rsid w:val="000114B3"/>
    <w:rsid w:val="0001327B"/>
    <w:rsid w:val="00013DAF"/>
    <w:rsid w:val="00015780"/>
    <w:rsid w:val="00016A68"/>
    <w:rsid w:val="0002167D"/>
    <w:rsid w:val="00022081"/>
    <w:rsid w:val="00022D6C"/>
    <w:rsid w:val="00023DAB"/>
    <w:rsid w:val="00031382"/>
    <w:rsid w:val="00031DA6"/>
    <w:rsid w:val="000323BC"/>
    <w:rsid w:val="00032E50"/>
    <w:rsid w:val="00033F4A"/>
    <w:rsid w:val="000370B1"/>
    <w:rsid w:val="00040D4E"/>
    <w:rsid w:val="00041EA5"/>
    <w:rsid w:val="00043D02"/>
    <w:rsid w:val="0004552B"/>
    <w:rsid w:val="00046EC1"/>
    <w:rsid w:val="00052E4C"/>
    <w:rsid w:val="00053F42"/>
    <w:rsid w:val="000554DA"/>
    <w:rsid w:val="00056AF7"/>
    <w:rsid w:val="00056DF1"/>
    <w:rsid w:val="000575EF"/>
    <w:rsid w:val="00057EE4"/>
    <w:rsid w:val="0006111D"/>
    <w:rsid w:val="000619F5"/>
    <w:rsid w:val="000627AF"/>
    <w:rsid w:val="00070110"/>
    <w:rsid w:val="00071BA5"/>
    <w:rsid w:val="00074A7F"/>
    <w:rsid w:val="00075836"/>
    <w:rsid w:val="00077340"/>
    <w:rsid w:val="0008111E"/>
    <w:rsid w:val="0008331B"/>
    <w:rsid w:val="000840ED"/>
    <w:rsid w:val="0008415B"/>
    <w:rsid w:val="00084DDC"/>
    <w:rsid w:val="0008576C"/>
    <w:rsid w:val="00085DAB"/>
    <w:rsid w:val="000869AF"/>
    <w:rsid w:val="0008783E"/>
    <w:rsid w:val="0009021C"/>
    <w:rsid w:val="00091262"/>
    <w:rsid w:val="000956DD"/>
    <w:rsid w:val="000A16AF"/>
    <w:rsid w:val="000A3AD8"/>
    <w:rsid w:val="000A7892"/>
    <w:rsid w:val="000B0310"/>
    <w:rsid w:val="000B1D94"/>
    <w:rsid w:val="000B6ED9"/>
    <w:rsid w:val="000B7483"/>
    <w:rsid w:val="000B7AD5"/>
    <w:rsid w:val="000C4A19"/>
    <w:rsid w:val="000C5483"/>
    <w:rsid w:val="000D1984"/>
    <w:rsid w:val="000D2D08"/>
    <w:rsid w:val="000D4A74"/>
    <w:rsid w:val="000D5147"/>
    <w:rsid w:val="000D5530"/>
    <w:rsid w:val="000D7A61"/>
    <w:rsid w:val="000E1FF3"/>
    <w:rsid w:val="000E2FEB"/>
    <w:rsid w:val="000E47A9"/>
    <w:rsid w:val="000E67DE"/>
    <w:rsid w:val="000F1851"/>
    <w:rsid w:val="000F3429"/>
    <w:rsid w:val="000F68FF"/>
    <w:rsid w:val="000F7298"/>
    <w:rsid w:val="000F73AC"/>
    <w:rsid w:val="0010048B"/>
    <w:rsid w:val="00104200"/>
    <w:rsid w:val="00106A7E"/>
    <w:rsid w:val="001123CB"/>
    <w:rsid w:val="00112950"/>
    <w:rsid w:val="0011726C"/>
    <w:rsid w:val="001309FC"/>
    <w:rsid w:val="00130A12"/>
    <w:rsid w:val="00130C6F"/>
    <w:rsid w:val="00132EC6"/>
    <w:rsid w:val="00134255"/>
    <w:rsid w:val="001351FF"/>
    <w:rsid w:val="00135C13"/>
    <w:rsid w:val="00135EEC"/>
    <w:rsid w:val="001377E6"/>
    <w:rsid w:val="00144D95"/>
    <w:rsid w:val="0014787F"/>
    <w:rsid w:val="001478ED"/>
    <w:rsid w:val="00150F5D"/>
    <w:rsid w:val="0015125E"/>
    <w:rsid w:val="001524C1"/>
    <w:rsid w:val="001540F3"/>
    <w:rsid w:val="00155422"/>
    <w:rsid w:val="00157BE8"/>
    <w:rsid w:val="0016148B"/>
    <w:rsid w:val="0016577D"/>
    <w:rsid w:val="00167A6E"/>
    <w:rsid w:val="00171869"/>
    <w:rsid w:val="00174E01"/>
    <w:rsid w:val="001763B3"/>
    <w:rsid w:val="00181AAD"/>
    <w:rsid w:val="00181BA3"/>
    <w:rsid w:val="001824D8"/>
    <w:rsid w:val="00183E81"/>
    <w:rsid w:val="00190CB4"/>
    <w:rsid w:val="00190D49"/>
    <w:rsid w:val="00191B3F"/>
    <w:rsid w:val="00192672"/>
    <w:rsid w:val="00193190"/>
    <w:rsid w:val="001940C6"/>
    <w:rsid w:val="00194DD4"/>
    <w:rsid w:val="00195E9D"/>
    <w:rsid w:val="001963EC"/>
    <w:rsid w:val="001975F7"/>
    <w:rsid w:val="00197C28"/>
    <w:rsid w:val="00197D92"/>
    <w:rsid w:val="001A09BF"/>
    <w:rsid w:val="001A158A"/>
    <w:rsid w:val="001A6110"/>
    <w:rsid w:val="001A6BEF"/>
    <w:rsid w:val="001A7B3C"/>
    <w:rsid w:val="001B0BDA"/>
    <w:rsid w:val="001B1F41"/>
    <w:rsid w:val="001B2C3F"/>
    <w:rsid w:val="001B4787"/>
    <w:rsid w:val="001B531F"/>
    <w:rsid w:val="001C24B3"/>
    <w:rsid w:val="001C5F66"/>
    <w:rsid w:val="001D177A"/>
    <w:rsid w:val="001D2D80"/>
    <w:rsid w:val="001D4F63"/>
    <w:rsid w:val="001D6D48"/>
    <w:rsid w:val="001D6D60"/>
    <w:rsid w:val="001E0E6F"/>
    <w:rsid w:val="001E1DB0"/>
    <w:rsid w:val="001E3D02"/>
    <w:rsid w:val="001E6426"/>
    <w:rsid w:val="001E69C5"/>
    <w:rsid w:val="001E761C"/>
    <w:rsid w:val="001F0301"/>
    <w:rsid w:val="001F3EE3"/>
    <w:rsid w:val="001F4886"/>
    <w:rsid w:val="001F5F1A"/>
    <w:rsid w:val="001F78D2"/>
    <w:rsid w:val="00201AD6"/>
    <w:rsid w:val="002030A5"/>
    <w:rsid w:val="0020668F"/>
    <w:rsid w:val="0021487A"/>
    <w:rsid w:val="00216479"/>
    <w:rsid w:val="00220E62"/>
    <w:rsid w:val="0022138F"/>
    <w:rsid w:val="0022331D"/>
    <w:rsid w:val="00223A92"/>
    <w:rsid w:val="00225E8A"/>
    <w:rsid w:val="00226516"/>
    <w:rsid w:val="00227747"/>
    <w:rsid w:val="00235A0D"/>
    <w:rsid w:val="00235F40"/>
    <w:rsid w:val="00236165"/>
    <w:rsid w:val="00241CFB"/>
    <w:rsid w:val="0024590D"/>
    <w:rsid w:val="00255028"/>
    <w:rsid w:val="00255446"/>
    <w:rsid w:val="002555DF"/>
    <w:rsid w:val="00255698"/>
    <w:rsid w:val="002570D1"/>
    <w:rsid w:val="00257CE1"/>
    <w:rsid w:val="0026021D"/>
    <w:rsid w:val="00260A0E"/>
    <w:rsid w:val="00260CCA"/>
    <w:rsid w:val="00261F48"/>
    <w:rsid w:val="00263655"/>
    <w:rsid w:val="00265C61"/>
    <w:rsid w:val="002742F1"/>
    <w:rsid w:val="002758F6"/>
    <w:rsid w:val="00280358"/>
    <w:rsid w:val="00282EA0"/>
    <w:rsid w:val="0028542E"/>
    <w:rsid w:val="00287DDA"/>
    <w:rsid w:val="002902FA"/>
    <w:rsid w:val="00290F65"/>
    <w:rsid w:val="00291346"/>
    <w:rsid w:val="00291DB0"/>
    <w:rsid w:val="0029240E"/>
    <w:rsid w:val="002966D6"/>
    <w:rsid w:val="00297350"/>
    <w:rsid w:val="002976DE"/>
    <w:rsid w:val="002A0528"/>
    <w:rsid w:val="002A739D"/>
    <w:rsid w:val="002A798B"/>
    <w:rsid w:val="002B1AEE"/>
    <w:rsid w:val="002B5A68"/>
    <w:rsid w:val="002C1218"/>
    <w:rsid w:val="002C2AFE"/>
    <w:rsid w:val="002C5991"/>
    <w:rsid w:val="002C6D01"/>
    <w:rsid w:val="002D05E6"/>
    <w:rsid w:val="002D09D7"/>
    <w:rsid w:val="002D3533"/>
    <w:rsid w:val="002D4F34"/>
    <w:rsid w:val="002D50DD"/>
    <w:rsid w:val="002E1495"/>
    <w:rsid w:val="002E4F60"/>
    <w:rsid w:val="002F017D"/>
    <w:rsid w:val="002F15D3"/>
    <w:rsid w:val="002F44C3"/>
    <w:rsid w:val="002F730E"/>
    <w:rsid w:val="00305190"/>
    <w:rsid w:val="00306AB0"/>
    <w:rsid w:val="003106A1"/>
    <w:rsid w:val="0031247A"/>
    <w:rsid w:val="00313E45"/>
    <w:rsid w:val="00316C2B"/>
    <w:rsid w:val="0031774D"/>
    <w:rsid w:val="00321726"/>
    <w:rsid w:val="0032256C"/>
    <w:rsid w:val="0032337A"/>
    <w:rsid w:val="003241E8"/>
    <w:rsid w:val="00331F12"/>
    <w:rsid w:val="00335DA7"/>
    <w:rsid w:val="00337709"/>
    <w:rsid w:val="0034088A"/>
    <w:rsid w:val="00341D55"/>
    <w:rsid w:val="00354BC2"/>
    <w:rsid w:val="00357358"/>
    <w:rsid w:val="00357A0E"/>
    <w:rsid w:val="0036101D"/>
    <w:rsid w:val="0036420E"/>
    <w:rsid w:val="003657DA"/>
    <w:rsid w:val="0037005A"/>
    <w:rsid w:val="00370D07"/>
    <w:rsid w:val="003715B0"/>
    <w:rsid w:val="003724E9"/>
    <w:rsid w:val="00372FC7"/>
    <w:rsid w:val="00373678"/>
    <w:rsid w:val="00376EED"/>
    <w:rsid w:val="003808C1"/>
    <w:rsid w:val="003837C1"/>
    <w:rsid w:val="00387238"/>
    <w:rsid w:val="00390C58"/>
    <w:rsid w:val="003A4A25"/>
    <w:rsid w:val="003A76A4"/>
    <w:rsid w:val="003B07F9"/>
    <w:rsid w:val="003B3F5E"/>
    <w:rsid w:val="003B63D7"/>
    <w:rsid w:val="003B725E"/>
    <w:rsid w:val="003C08F0"/>
    <w:rsid w:val="003C3296"/>
    <w:rsid w:val="003C59C1"/>
    <w:rsid w:val="003C79A5"/>
    <w:rsid w:val="003D1F49"/>
    <w:rsid w:val="003D4E55"/>
    <w:rsid w:val="003E6577"/>
    <w:rsid w:val="003F3176"/>
    <w:rsid w:val="003F709D"/>
    <w:rsid w:val="004019AA"/>
    <w:rsid w:val="0040327E"/>
    <w:rsid w:val="00403E93"/>
    <w:rsid w:val="00404AE3"/>
    <w:rsid w:val="00412414"/>
    <w:rsid w:val="004134B4"/>
    <w:rsid w:val="00414C38"/>
    <w:rsid w:val="00420ECD"/>
    <w:rsid w:val="00423530"/>
    <w:rsid w:val="00423C48"/>
    <w:rsid w:val="004251CD"/>
    <w:rsid w:val="0043666B"/>
    <w:rsid w:val="004376D1"/>
    <w:rsid w:val="00440736"/>
    <w:rsid w:val="0044168E"/>
    <w:rsid w:val="004418E6"/>
    <w:rsid w:val="004418F1"/>
    <w:rsid w:val="00441A59"/>
    <w:rsid w:val="00443CDF"/>
    <w:rsid w:val="004473A1"/>
    <w:rsid w:val="00451ABD"/>
    <w:rsid w:val="004676A9"/>
    <w:rsid w:val="00471128"/>
    <w:rsid w:val="00477043"/>
    <w:rsid w:val="00481652"/>
    <w:rsid w:val="004871E7"/>
    <w:rsid w:val="0049511C"/>
    <w:rsid w:val="00495793"/>
    <w:rsid w:val="00497E28"/>
    <w:rsid w:val="004A15F2"/>
    <w:rsid w:val="004A4C54"/>
    <w:rsid w:val="004A616E"/>
    <w:rsid w:val="004A7034"/>
    <w:rsid w:val="004B39B0"/>
    <w:rsid w:val="004B6D28"/>
    <w:rsid w:val="004C045E"/>
    <w:rsid w:val="004C1ABD"/>
    <w:rsid w:val="004C55A4"/>
    <w:rsid w:val="004D447E"/>
    <w:rsid w:val="004D4CFB"/>
    <w:rsid w:val="004D4D0E"/>
    <w:rsid w:val="004D59F6"/>
    <w:rsid w:val="004D682B"/>
    <w:rsid w:val="004E1632"/>
    <w:rsid w:val="004E22BA"/>
    <w:rsid w:val="004E582B"/>
    <w:rsid w:val="004E68FC"/>
    <w:rsid w:val="004F06DB"/>
    <w:rsid w:val="004F09F3"/>
    <w:rsid w:val="004F0DF2"/>
    <w:rsid w:val="004F4E32"/>
    <w:rsid w:val="004F5670"/>
    <w:rsid w:val="005010CD"/>
    <w:rsid w:val="00501557"/>
    <w:rsid w:val="00501A5B"/>
    <w:rsid w:val="005024FC"/>
    <w:rsid w:val="005033F9"/>
    <w:rsid w:val="00503A7E"/>
    <w:rsid w:val="005045C3"/>
    <w:rsid w:val="00510183"/>
    <w:rsid w:val="0051391B"/>
    <w:rsid w:val="005154BC"/>
    <w:rsid w:val="005202D5"/>
    <w:rsid w:val="00521B59"/>
    <w:rsid w:val="00522B1D"/>
    <w:rsid w:val="00524D9A"/>
    <w:rsid w:val="00530C1E"/>
    <w:rsid w:val="00530CF4"/>
    <w:rsid w:val="00530D70"/>
    <w:rsid w:val="00531999"/>
    <w:rsid w:val="00531D48"/>
    <w:rsid w:val="005338DD"/>
    <w:rsid w:val="0053674B"/>
    <w:rsid w:val="00536C39"/>
    <w:rsid w:val="00541127"/>
    <w:rsid w:val="00541DE6"/>
    <w:rsid w:val="00541F38"/>
    <w:rsid w:val="0054420C"/>
    <w:rsid w:val="00544D73"/>
    <w:rsid w:val="00544E48"/>
    <w:rsid w:val="00546BE7"/>
    <w:rsid w:val="00551555"/>
    <w:rsid w:val="00551626"/>
    <w:rsid w:val="00551733"/>
    <w:rsid w:val="00551FF8"/>
    <w:rsid w:val="00552109"/>
    <w:rsid w:val="00553A26"/>
    <w:rsid w:val="00554D28"/>
    <w:rsid w:val="00555183"/>
    <w:rsid w:val="005566AC"/>
    <w:rsid w:val="005568CD"/>
    <w:rsid w:val="00556F82"/>
    <w:rsid w:val="005604A7"/>
    <w:rsid w:val="005607AD"/>
    <w:rsid w:val="00561D1B"/>
    <w:rsid w:val="00564560"/>
    <w:rsid w:val="00565F3B"/>
    <w:rsid w:val="00567654"/>
    <w:rsid w:val="005719F8"/>
    <w:rsid w:val="00571D37"/>
    <w:rsid w:val="0057303B"/>
    <w:rsid w:val="00574E04"/>
    <w:rsid w:val="00575349"/>
    <w:rsid w:val="00577138"/>
    <w:rsid w:val="00580DF1"/>
    <w:rsid w:val="00582983"/>
    <w:rsid w:val="00584537"/>
    <w:rsid w:val="00584EA3"/>
    <w:rsid w:val="00585472"/>
    <w:rsid w:val="00586E2A"/>
    <w:rsid w:val="005901FE"/>
    <w:rsid w:val="005908DE"/>
    <w:rsid w:val="00592884"/>
    <w:rsid w:val="00592B26"/>
    <w:rsid w:val="005941F0"/>
    <w:rsid w:val="005A3088"/>
    <w:rsid w:val="005A4F07"/>
    <w:rsid w:val="005A64C7"/>
    <w:rsid w:val="005A77AE"/>
    <w:rsid w:val="005B2E28"/>
    <w:rsid w:val="005B66DB"/>
    <w:rsid w:val="005B70A5"/>
    <w:rsid w:val="005C0CAE"/>
    <w:rsid w:val="005C209D"/>
    <w:rsid w:val="005C48A3"/>
    <w:rsid w:val="005C50AC"/>
    <w:rsid w:val="005C5A7D"/>
    <w:rsid w:val="005C781C"/>
    <w:rsid w:val="005D035F"/>
    <w:rsid w:val="005D0573"/>
    <w:rsid w:val="005D2600"/>
    <w:rsid w:val="005D4D41"/>
    <w:rsid w:val="005E0F83"/>
    <w:rsid w:val="005E3345"/>
    <w:rsid w:val="005E3424"/>
    <w:rsid w:val="005E4272"/>
    <w:rsid w:val="005E55EC"/>
    <w:rsid w:val="005E5B9B"/>
    <w:rsid w:val="005E7AA4"/>
    <w:rsid w:val="005F3AAF"/>
    <w:rsid w:val="005F3F33"/>
    <w:rsid w:val="005F4C1E"/>
    <w:rsid w:val="005F4C23"/>
    <w:rsid w:val="005F77BA"/>
    <w:rsid w:val="0060422B"/>
    <w:rsid w:val="00606720"/>
    <w:rsid w:val="006067C4"/>
    <w:rsid w:val="00606A23"/>
    <w:rsid w:val="00606DEF"/>
    <w:rsid w:val="00607563"/>
    <w:rsid w:val="00611C81"/>
    <w:rsid w:val="00614643"/>
    <w:rsid w:val="0061576B"/>
    <w:rsid w:val="006177DB"/>
    <w:rsid w:val="006218F3"/>
    <w:rsid w:val="00621B20"/>
    <w:rsid w:val="006222B1"/>
    <w:rsid w:val="006234C8"/>
    <w:rsid w:val="006239E3"/>
    <w:rsid w:val="006267E4"/>
    <w:rsid w:val="006277C7"/>
    <w:rsid w:val="00630FCB"/>
    <w:rsid w:val="00632625"/>
    <w:rsid w:val="0063551F"/>
    <w:rsid w:val="00635545"/>
    <w:rsid w:val="00635CF1"/>
    <w:rsid w:val="00637C5E"/>
    <w:rsid w:val="0064323F"/>
    <w:rsid w:val="00644060"/>
    <w:rsid w:val="00644B72"/>
    <w:rsid w:val="00645698"/>
    <w:rsid w:val="0064608C"/>
    <w:rsid w:val="0065165F"/>
    <w:rsid w:val="00651DF7"/>
    <w:rsid w:val="00653B19"/>
    <w:rsid w:val="006649FD"/>
    <w:rsid w:val="00666306"/>
    <w:rsid w:val="00666537"/>
    <w:rsid w:val="00666EA7"/>
    <w:rsid w:val="00667B95"/>
    <w:rsid w:val="00670690"/>
    <w:rsid w:val="00672C39"/>
    <w:rsid w:val="00672D43"/>
    <w:rsid w:val="0067708C"/>
    <w:rsid w:val="006800C8"/>
    <w:rsid w:val="00682A37"/>
    <w:rsid w:val="00682CDB"/>
    <w:rsid w:val="00683BA6"/>
    <w:rsid w:val="006852F6"/>
    <w:rsid w:val="006853EF"/>
    <w:rsid w:val="00686E43"/>
    <w:rsid w:val="006870C7"/>
    <w:rsid w:val="00687766"/>
    <w:rsid w:val="00697CF1"/>
    <w:rsid w:val="006A0C72"/>
    <w:rsid w:val="006A5CF9"/>
    <w:rsid w:val="006B1F1C"/>
    <w:rsid w:val="006B392A"/>
    <w:rsid w:val="006B6243"/>
    <w:rsid w:val="006B6269"/>
    <w:rsid w:val="006C0E88"/>
    <w:rsid w:val="006C1FE9"/>
    <w:rsid w:val="006C74A9"/>
    <w:rsid w:val="006D1007"/>
    <w:rsid w:val="006D1C9F"/>
    <w:rsid w:val="006D28C4"/>
    <w:rsid w:val="006D688B"/>
    <w:rsid w:val="006E0D11"/>
    <w:rsid w:val="006E53A2"/>
    <w:rsid w:val="006E554A"/>
    <w:rsid w:val="006F09BD"/>
    <w:rsid w:val="006F17BC"/>
    <w:rsid w:val="006F1BDA"/>
    <w:rsid w:val="00702D5E"/>
    <w:rsid w:val="00703C38"/>
    <w:rsid w:val="0070516F"/>
    <w:rsid w:val="00706B57"/>
    <w:rsid w:val="00707B5F"/>
    <w:rsid w:val="00707C9A"/>
    <w:rsid w:val="00710154"/>
    <w:rsid w:val="007107DC"/>
    <w:rsid w:val="007118EB"/>
    <w:rsid w:val="00721284"/>
    <w:rsid w:val="00724466"/>
    <w:rsid w:val="007244A6"/>
    <w:rsid w:val="007263B3"/>
    <w:rsid w:val="00731841"/>
    <w:rsid w:val="007353CF"/>
    <w:rsid w:val="007353D8"/>
    <w:rsid w:val="007400E7"/>
    <w:rsid w:val="0074020B"/>
    <w:rsid w:val="00740FB6"/>
    <w:rsid w:val="00743D71"/>
    <w:rsid w:val="00745424"/>
    <w:rsid w:val="00746C1F"/>
    <w:rsid w:val="0075037C"/>
    <w:rsid w:val="0075365F"/>
    <w:rsid w:val="0075387B"/>
    <w:rsid w:val="00753C39"/>
    <w:rsid w:val="007563DA"/>
    <w:rsid w:val="00757259"/>
    <w:rsid w:val="00763132"/>
    <w:rsid w:val="007636CC"/>
    <w:rsid w:val="00764F4B"/>
    <w:rsid w:val="00770A6D"/>
    <w:rsid w:val="00770E81"/>
    <w:rsid w:val="00772326"/>
    <w:rsid w:val="007738B7"/>
    <w:rsid w:val="007742E0"/>
    <w:rsid w:val="00775458"/>
    <w:rsid w:val="00781E5E"/>
    <w:rsid w:val="007852F2"/>
    <w:rsid w:val="007875D4"/>
    <w:rsid w:val="00790ED5"/>
    <w:rsid w:val="007A0A31"/>
    <w:rsid w:val="007A0DAF"/>
    <w:rsid w:val="007A1C82"/>
    <w:rsid w:val="007A228E"/>
    <w:rsid w:val="007A2F04"/>
    <w:rsid w:val="007A305B"/>
    <w:rsid w:val="007A562D"/>
    <w:rsid w:val="007A5F2C"/>
    <w:rsid w:val="007A7FE3"/>
    <w:rsid w:val="007B0E80"/>
    <w:rsid w:val="007B1A4E"/>
    <w:rsid w:val="007C485C"/>
    <w:rsid w:val="007D1184"/>
    <w:rsid w:val="007D36B0"/>
    <w:rsid w:val="007D5326"/>
    <w:rsid w:val="007E523E"/>
    <w:rsid w:val="007F28C7"/>
    <w:rsid w:val="007F7BF3"/>
    <w:rsid w:val="0080112A"/>
    <w:rsid w:val="00801405"/>
    <w:rsid w:val="00802E6F"/>
    <w:rsid w:val="00804BEC"/>
    <w:rsid w:val="00807177"/>
    <w:rsid w:val="00810365"/>
    <w:rsid w:val="008107D2"/>
    <w:rsid w:val="008131C8"/>
    <w:rsid w:val="008139A4"/>
    <w:rsid w:val="00813F71"/>
    <w:rsid w:val="00814B4C"/>
    <w:rsid w:val="00822DA8"/>
    <w:rsid w:val="008235CF"/>
    <w:rsid w:val="008253CB"/>
    <w:rsid w:val="00826532"/>
    <w:rsid w:val="00827CED"/>
    <w:rsid w:val="008306CD"/>
    <w:rsid w:val="00831AF5"/>
    <w:rsid w:val="00831E38"/>
    <w:rsid w:val="00833807"/>
    <w:rsid w:val="008344D5"/>
    <w:rsid w:val="00835ED6"/>
    <w:rsid w:val="00836F0D"/>
    <w:rsid w:val="00840FEF"/>
    <w:rsid w:val="00841E6B"/>
    <w:rsid w:val="00844966"/>
    <w:rsid w:val="008463C6"/>
    <w:rsid w:val="0085077C"/>
    <w:rsid w:val="00852946"/>
    <w:rsid w:val="00857256"/>
    <w:rsid w:val="0085767F"/>
    <w:rsid w:val="00860132"/>
    <w:rsid w:val="008607DD"/>
    <w:rsid w:val="00861C97"/>
    <w:rsid w:val="00861DD2"/>
    <w:rsid w:val="00862395"/>
    <w:rsid w:val="0086352A"/>
    <w:rsid w:val="00866DDD"/>
    <w:rsid w:val="00870169"/>
    <w:rsid w:val="008702BA"/>
    <w:rsid w:val="00873555"/>
    <w:rsid w:val="00873A9D"/>
    <w:rsid w:val="008759BB"/>
    <w:rsid w:val="008761FC"/>
    <w:rsid w:val="00876C6B"/>
    <w:rsid w:val="0088297D"/>
    <w:rsid w:val="00882C6C"/>
    <w:rsid w:val="00884C3B"/>
    <w:rsid w:val="00890D8B"/>
    <w:rsid w:val="00894020"/>
    <w:rsid w:val="00897799"/>
    <w:rsid w:val="00897B84"/>
    <w:rsid w:val="008A2BBA"/>
    <w:rsid w:val="008A4611"/>
    <w:rsid w:val="008A68C6"/>
    <w:rsid w:val="008A7D9F"/>
    <w:rsid w:val="008B0E98"/>
    <w:rsid w:val="008B10EF"/>
    <w:rsid w:val="008B27CD"/>
    <w:rsid w:val="008B2879"/>
    <w:rsid w:val="008B56A2"/>
    <w:rsid w:val="008B729C"/>
    <w:rsid w:val="008C0094"/>
    <w:rsid w:val="008C01C0"/>
    <w:rsid w:val="008C0A66"/>
    <w:rsid w:val="008C1D98"/>
    <w:rsid w:val="008C27E5"/>
    <w:rsid w:val="008C46D8"/>
    <w:rsid w:val="008C5A96"/>
    <w:rsid w:val="008C637C"/>
    <w:rsid w:val="008C69FF"/>
    <w:rsid w:val="008D1BE6"/>
    <w:rsid w:val="008D48D3"/>
    <w:rsid w:val="008D4DA8"/>
    <w:rsid w:val="008D6672"/>
    <w:rsid w:val="008E140C"/>
    <w:rsid w:val="008E188C"/>
    <w:rsid w:val="008E2A16"/>
    <w:rsid w:val="008E2B1D"/>
    <w:rsid w:val="008E54D0"/>
    <w:rsid w:val="008F028F"/>
    <w:rsid w:val="008F0B00"/>
    <w:rsid w:val="008F17C3"/>
    <w:rsid w:val="008F1A21"/>
    <w:rsid w:val="008F4030"/>
    <w:rsid w:val="00901512"/>
    <w:rsid w:val="009039AA"/>
    <w:rsid w:val="00906278"/>
    <w:rsid w:val="00907E7E"/>
    <w:rsid w:val="00910089"/>
    <w:rsid w:val="009129A3"/>
    <w:rsid w:val="00913040"/>
    <w:rsid w:val="009155F6"/>
    <w:rsid w:val="00916B50"/>
    <w:rsid w:val="00922E3C"/>
    <w:rsid w:val="0092419D"/>
    <w:rsid w:val="00924F1D"/>
    <w:rsid w:val="00927F6E"/>
    <w:rsid w:val="009326D9"/>
    <w:rsid w:val="00932FDA"/>
    <w:rsid w:val="00935E69"/>
    <w:rsid w:val="00937967"/>
    <w:rsid w:val="00937CFA"/>
    <w:rsid w:val="009412AD"/>
    <w:rsid w:val="00943AF6"/>
    <w:rsid w:val="00945EE3"/>
    <w:rsid w:val="00951725"/>
    <w:rsid w:val="009542ED"/>
    <w:rsid w:val="0096131C"/>
    <w:rsid w:val="0096301F"/>
    <w:rsid w:val="009701E7"/>
    <w:rsid w:val="009713F3"/>
    <w:rsid w:val="00972D02"/>
    <w:rsid w:val="009730A8"/>
    <w:rsid w:val="00981386"/>
    <w:rsid w:val="00984056"/>
    <w:rsid w:val="00984BA8"/>
    <w:rsid w:val="00991988"/>
    <w:rsid w:val="00993D34"/>
    <w:rsid w:val="00996384"/>
    <w:rsid w:val="00996C9F"/>
    <w:rsid w:val="009A05CA"/>
    <w:rsid w:val="009A07C1"/>
    <w:rsid w:val="009A0C51"/>
    <w:rsid w:val="009A3EAE"/>
    <w:rsid w:val="009A5A45"/>
    <w:rsid w:val="009A78E8"/>
    <w:rsid w:val="009A7CCF"/>
    <w:rsid w:val="009B1879"/>
    <w:rsid w:val="009B4434"/>
    <w:rsid w:val="009C0714"/>
    <w:rsid w:val="009C5A63"/>
    <w:rsid w:val="009C5C01"/>
    <w:rsid w:val="009C71EB"/>
    <w:rsid w:val="009C750E"/>
    <w:rsid w:val="009D5BA4"/>
    <w:rsid w:val="009D69FE"/>
    <w:rsid w:val="009D74C2"/>
    <w:rsid w:val="009D76DC"/>
    <w:rsid w:val="009E00FC"/>
    <w:rsid w:val="009E1015"/>
    <w:rsid w:val="009E50D5"/>
    <w:rsid w:val="009E7C1F"/>
    <w:rsid w:val="009F23F1"/>
    <w:rsid w:val="009F2F97"/>
    <w:rsid w:val="009F458F"/>
    <w:rsid w:val="009F582A"/>
    <w:rsid w:val="009F63B9"/>
    <w:rsid w:val="009F7225"/>
    <w:rsid w:val="009F7F91"/>
    <w:rsid w:val="00A01248"/>
    <w:rsid w:val="00A01DDD"/>
    <w:rsid w:val="00A03F58"/>
    <w:rsid w:val="00A0619D"/>
    <w:rsid w:val="00A101A2"/>
    <w:rsid w:val="00A105A9"/>
    <w:rsid w:val="00A13545"/>
    <w:rsid w:val="00A17061"/>
    <w:rsid w:val="00A1728E"/>
    <w:rsid w:val="00A20848"/>
    <w:rsid w:val="00A217B3"/>
    <w:rsid w:val="00A22976"/>
    <w:rsid w:val="00A250EA"/>
    <w:rsid w:val="00A25407"/>
    <w:rsid w:val="00A30C24"/>
    <w:rsid w:val="00A30E1D"/>
    <w:rsid w:val="00A31363"/>
    <w:rsid w:val="00A33135"/>
    <w:rsid w:val="00A33B04"/>
    <w:rsid w:val="00A35621"/>
    <w:rsid w:val="00A36BF5"/>
    <w:rsid w:val="00A37D20"/>
    <w:rsid w:val="00A4050D"/>
    <w:rsid w:val="00A422A2"/>
    <w:rsid w:val="00A43A6E"/>
    <w:rsid w:val="00A449C1"/>
    <w:rsid w:val="00A471C1"/>
    <w:rsid w:val="00A5597C"/>
    <w:rsid w:val="00A61061"/>
    <w:rsid w:val="00A62072"/>
    <w:rsid w:val="00A65FF5"/>
    <w:rsid w:val="00A67EA6"/>
    <w:rsid w:val="00A720C0"/>
    <w:rsid w:val="00A7496C"/>
    <w:rsid w:val="00A75013"/>
    <w:rsid w:val="00A811AE"/>
    <w:rsid w:val="00A813D9"/>
    <w:rsid w:val="00A82176"/>
    <w:rsid w:val="00A862E4"/>
    <w:rsid w:val="00A870F4"/>
    <w:rsid w:val="00A91501"/>
    <w:rsid w:val="00A916B3"/>
    <w:rsid w:val="00A91DE0"/>
    <w:rsid w:val="00A97181"/>
    <w:rsid w:val="00A97E79"/>
    <w:rsid w:val="00AA09C0"/>
    <w:rsid w:val="00AA20DB"/>
    <w:rsid w:val="00AA37FF"/>
    <w:rsid w:val="00AA4B64"/>
    <w:rsid w:val="00AA4F24"/>
    <w:rsid w:val="00AA5525"/>
    <w:rsid w:val="00AA6CC2"/>
    <w:rsid w:val="00AA6CE7"/>
    <w:rsid w:val="00AB0AFD"/>
    <w:rsid w:val="00AB433F"/>
    <w:rsid w:val="00AB5B1D"/>
    <w:rsid w:val="00AC663E"/>
    <w:rsid w:val="00AC6CF5"/>
    <w:rsid w:val="00AD54F7"/>
    <w:rsid w:val="00AD7AA5"/>
    <w:rsid w:val="00AD7C1B"/>
    <w:rsid w:val="00AE2532"/>
    <w:rsid w:val="00AE3342"/>
    <w:rsid w:val="00AE56F1"/>
    <w:rsid w:val="00AF0AA8"/>
    <w:rsid w:val="00AF1782"/>
    <w:rsid w:val="00AF183D"/>
    <w:rsid w:val="00AF19F2"/>
    <w:rsid w:val="00AF2FCF"/>
    <w:rsid w:val="00AF3DEB"/>
    <w:rsid w:val="00AF5D63"/>
    <w:rsid w:val="00AF712C"/>
    <w:rsid w:val="00AF7635"/>
    <w:rsid w:val="00AF79AA"/>
    <w:rsid w:val="00AF7D68"/>
    <w:rsid w:val="00B05603"/>
    <w:rsid w:val="00B057EF"/>
    <w:rsid w:val="00B058F5"/>
    <w:rsid w:val="00B05C66"/>
    <w:rsid w:val="00B061E4"/>
    <w:rsid w:val="00B110BF"/>
    <w:rsid w:val="00B11130"/>
    <w:rsid w:val="00B123B1"/>
    <w:rsid w:val="00B13296"/>
    <w:rsid w:val="00B13B7D"/>
    <w:rsid w:val="00B16FA1"/>
    <w:rsid w:val="00B22A81"/>
    <w:rsid w:val="00B27412"/>
    <w:rsid w:val="00B2769D"/>
    <w:rsid w:val="00B30A8C"/>
    <w:rsid w:val="00B3365D"/>
    <w:rsid w:val="00B34176"/>
    <w:rsid w:val="00B3477E"/>
    <w:rsid w:val="00B35C4B"/>
    <w:rsid w:val="00B40C79"/>
    <w:rsid w:val="00B4502E"/>
    <w:rsid w:val="00B475B8"/>
    <w:rsid w:val="00B50ADB"/>
    <w:rsid w:val="00B5231F"/>
    <w:rsid w:val="00B55C23"/>
    <w:rsid w:val="00B573A1"/>
    <w:rsid w:val="00B60F22"/>
    <w:rsid w:val="00B61CD4"/>
    <w:rsid w:val="00B62B4D"/>
    <w:rsid w:val="00B63688"/>
    <w:rsid w:val="00B63959"/>
    <w:rsid w:val="00B65DE0"/>
    <w:rsid w:val="00B70883"/>
    <w:rsid w:val="00B71085"/>
    <w:rsid w:val="00B75250"/>
    <w:rsid w:val="00B7672D"/>
    <w:rsid w:val="00B864E2"/>
    <w:rsid w:val="00B86C3B"/>
    <w:rsid w:val="00B86EAC"/>
    <w:rsid w:val="00B86F4D"/>
    <w:rsid w:val="00B87662"/>
    <w:rsid w:val="00B87950"/>
    <w:rsid w:val="00B92D0D"/>
    <w:rsid w:val="00B9356E"/>
    <w:rsid w:val="00B94F71"/>
    <w:rsid w:val="00B952B4"/>
    <w:rsid w:val="00B96AEB"/>
    <w:rsid w:val="00B97209"/>
    <w:rsid w:val="00BA2956"/>
    <w:rsid w:val="00BA392C"/>
    <w:rsid w:val="00BA5CDE"/>
    <w:rsid w:val="00BA6CCB"/>
    <w:rsid w:val="00BB1A03"/>
    <w:rsid w:val="00BB1F85"/>
    <w:rsid w:val="00BB5DD7"/>
    <w:rsid w:val="00BC034A"/>
    <w:rsid w:val="00BC1927"/>
    <w:rsid w:val="00BC4831"/>
    <w:rsid w:val="00BC5D2A"/>
    <w:rsid w:val="00BC77C7"/>
    <w:rsid w:val="00BD3099"/>
    <w:rsid w:val="00BD3663"/>
    <w:rsid w:val="00BD3D18"/>
    <w:rsid w:val="00BD571B"/>
    <w:rsid w:val="00BD7E32"/>
    <w:rsid w:val="00BE07E8"/>
    <w:rsid w:val="00BE0B8E"/>
    <w:rsid w:val="00BE4D18"/>
    <w:rsid w:val="00BE6710"/>
    <w:rsid w:val="00BF2AED"/>
    <w:rsid w:val="00BF3F78"/>
    <w:rsid w:val="00BF4FD6"/>
    <w:rsid w:val="00C00F79"/>
    <w:rsid w:val="00C01BA7"/>
    <w:rsid w:val="00C147CA"/>
    <w:rsid w:val="00C16051"/>
    <w:rsid w:val="00C16CC2"/>
    <w:rsid w:val="00C2071B"/>
    <w:rsid w:val="00C215AE"/>
    <w:rsid w:val="00C2226C"/>
    <w:rsid w:val="00C32634"/>
    <w:rsid w:val="00C32D84"/>
    <w:rsid w:val="00C35A6F"/>
    <w:rsid w:val="00C3611C"/>
    <w:rsid w:val="00C46584"/>
    <w:rsid w:val="00C47651"/>
    <w:rsid w:val="00C476EF"/>
    <w:rsid w:val="00C557F7"/>
    <w:rsid w:val="00C570DF"/>
    <w:rsid w:val="00C57B2B"/>
    <w:rsid w:val="00C6243B"/>
    <w:rsid w:val="00C67959"/>
    <w:rsid w:val="00C764D3"/>
    <w:rsid w:val="00C774B9"/>
    <w:rsid w:val="00C77BF0"/>
    <w:rsid w:val="00C77D41"/>
    <w:rsid w:val="00C80CB8"/>
    <w:rsid w:val="00C81AB8"/>
    <w:rsid w:val="00C82810"/>
    <w:rsid w:val="00C82A6D"/>
    <w:rsid w:val="00C84B4C"/>
    <w:rsid w:val="00C86501"/>
    <w:rsid w:val="00C9053E"/>
    <w:rsid w:val="00C9348C"/>
    <w:rsid w:val="00C9370C"/>
    <w:rsid w:val="00C947FC"/>
    <w:rsid w:val="00C95A0A"/>
    <w:rsid w:val="00C95AAD"/>
    <w:rsid w:val="00C970EC"/>
    <w:rsid w:val="00CA0FA0"/>
    <w:rsid w:val="00CA1E6A"/>
    <w:rsid w:val="00CA43A9"/>
    <w:rsid w:val="00CA4B64"/>
    <w:rsid w:val="00CA4DE9"/>
    <w:rsid w:val="00CA5ACB"/>
    <w:rsid w:val="00CA7A9E"/>
    <w:rsid w:val="00CA7D58"/>
    <w:rsid w:val="00CB6A3D"/>
    <w:rsid w:val="00CC0388"/>
    <w:rsid w:val="00CC12C8"/>
    <w:rsid w:val="00CC24DF"/>
    <w:rsid w:val="00CC2FD6"/>
    <w:rsid w:val="00CC301C"/>
    <w:rsid w:val="00CC3C27"/>
    <w:rsid w:val="00CC4494"/>
    <w:rsid w:val="00CC56D5"/>
    <w:rsid w:val="00CC7BEC"/>
    <w:rsid w:val="00CD1DEC"/>
    <w:rsid w:val="00CD27C3"/>
    <w:rsid w:val="00CD28DC"/>
    <w:rsid w:val="00CD2C12"/>
    <w:rsid w:val="00CD2C8B"/>
    <w:rsid w:val="00CD4AD8"/>
    <w:rsid w:val="00CE0A39"/>
    <w:rsid w:val="00CE3922"/>
    <w:rsid w:val="00CE79D3"/>
    <w:rsid w:val="00CF0BCD"/>
    <w:rsid w:val="00CF3B9C"/>
    <w:rsid w:val="00CF48B2"/>
    <w:rsid w:val="00CF6671"/>
    <w:rsid w:val="00D00D09"/>
    <w:rsid w:val="00D05093"/>
    <w:rsid w:val="00D07733"/>
    <w:rsid w:val="00D2042E"/>
    <w:rsid w:val="00D21A38"/>
    <w:rsid w:val="00D311E2"/>
    <w:rsid w:val="00D31F5A"/>
    <w:rsid w:val="00D320AB"/>
    <w:rsid w:val="00D32A9E"/>
    <w:rsid w:val="00D3354B"/>
    <w:rsid w:val="00D33713"/>
    <w:rsid w:val="00D33877"/>
    <w:rsid w:val="00D369B4"/>
    <w:rsid w:val="00D36E14"/>
    <w:rsid w:val="00D41884"/>
    <w:rsid w:val="00D4726D"/>
    <w:rsid w:val="00D52627"/>
    <w:rsid w:val="00D567EF"/>
    <w:rsid w:val="00D579CA"/>
    <w:rsid w:val="00D6154E"/>
    <w:rsid w:val="00D64D1C"/>
    <w:rsid w:val="00D65D25"/>
    <w:rsid w:val="00D70DB2"/>
    <w:rsid w:val="00D72613"/>
    <w:rsid w:val="00D768EA"/>
    <w:rsid w:val="00D93035"/>
    <w:rsid w:val="00D93C3F"/>
    <w:rsid w:val="00D93C47"/>
    <w:rsid w:val="00D9586E"/>
    <w:rsid w:val="00D95E6B"/>
    <w:rsid w:val="00DA2551"/>
    <w:rsid w:val="00DA310D"/>
    <w:rsid w:val="00DA3A86"/>
    <w:rsid w:val="00DA5350"/>
    <w:rsid w:val="00DA5C89"/>
    <w:rsid w:val="00DA63F6"/>
    <w:rsid w:val="00DB044B"/>
    <w:rsid w:val="00DB0998"/>
    <w:rsid w:val="00DB168D"/>
    <w:rsid w:val="00DC4131"/>
    <w:rsid w:val="00DD0775"/>
    <w:rsid w:val="00DD1C18"/>
    <w:rsid w:val="00DD3847"/>
    <w:rsid w:val="00DD4326"/>
    <w:rsid w:val="00DD5F23"/>
    <w:rsid w:val="00DD664A"/>
    <w:rsid w:val="00DE022E"/>
    <w:rsid w:val="00DE75C3"/>
    <w:rsid w:val="00DF1029"/>
    <w:rsid w:val="00DF1B9F"/>
    <w:rsid w:val="00DF2441"/>
    <w:rsid w:val="00DF31FB"/>
    <w:rsid w:val="00DF3368"/>
    <w:rsid w:val="00DF3675"/>
    <w:rsid w:val="00DF4528"/>
    <w:rsid w:val="00DF50B6"/>
    <w:rsid w:val="00DF7B1A"/>
    <w:rsid w:val="00E03670"/>
    <w:rsid w:val="00E053E4"/>
    <w:rsid w:val="00E10ADD"/>
    <w:rsid w:val="00E118C7"/>
    <w:rsid w:val="00E122C8"/>
    <w:rsid w:val="00E129CF"/>
    <w:rsid w:val="00E138D9"/>
    <w:rsid w:val="00E151D0"/>
    <w:rsid w:val="00E23778"/>
    <w:rsid w:val="00E23941"/>
    <w:rsid w:val="00E24EE1"/>
    <w:rsid w:val="00E269A4"/>
    <w:rsid w:val="00E27E99"/>
    <w:rsid w:val="00E32666"/>
    <w:rsid w:val="00E33EB0"/>
    <w:rsid w:val="00E35DDC"/>
    <w:rsid w:val="00E3632B"/>
    <w:rsid w:val="00E460CB"/>
    <w:rsid w:val="00E51F51"/>
    <w:rsid w:val="00E53B14"/>
    <w:rsid w:val="00E54FA6"/>
    <w:rsid w:val="00E56A36"/>
    <w:rsid w:val="00E56C73"/>
    <w:rsid w:val="00E575DA"/>
    <w:rsid w:val="00E610A3"/>
    <w:rsid w:val="00E6178D"/>
    <w:rsid w:val="00E63A1F"/>
    <w:rsid w:val="00E65518"/>
    <w:rsid w:val="00E66192"/>
    <w:rsid w:val="00E6699B"/>
    <w:rsid w:val="00E66C50"/>
    <w:rsid w:val="00E72554"/>
    <w:rsid w:val="00E72556"/>
    <w:rsid w:val="00E766A2"/>
    <w:rsid w:val="00E76FE8"/>
    <w:rsid w:val="00E77909"/>
    <w:rsid w:val="00E823C6"/>
    <w:rsid w:val="00E82967"/>
    <w:rsid w:val="00E90953"/>
    <w:rsid w:val="00E96E3F"/>
    <w:rsid w:val="00EA2CC6"/>
    <w:rsid w:val="00EA54E0"/>
    <w:rsid w:val="00EA5E96"/>
    <w:rsid w:val="00EA5FAC"/>
    <w:rsid w:val="00EA6E34"/>
    <w:rsid w:val="00EB3D65"/>
    <w:rsid w:val="00EB45C5"/>
    <w:rsid w:val="00EC00CD"/>
    <w:rsid w:val="00EC1BE0"/>
    <w:rsid w:val="00EC67BF"/>
    <w:rsid w:val="00EC6EB2"/>
    <w:rsid w:val="00ED05DC"/>
    <w:rsid w:val="00ED0EB5"/>
    <w:rsid w:val="00ED2562"/>
    <w:rsid w:val="00ED2FF9"/>
    <w:rsid w:val="00ED3E98"/>
    <w:rsid w:val="00ED6117"/>
    <w:rsid w:val="00ED68C2"/>
    <w:rsid w:val="00EE1684"/>
    <w:rsid w:val="00EE2C94"/>
    <w:rsid w:val="00EE3683"/>
    <w:rsid w:val="00EE5657"/>
    <w:rsid w:val="00EE5A8E"/>
    <w:rsid w:val="00EE5CD3"/>
    <w:rsid w:val="00EE7B81"/>
    <w:rsid w:val="00EF00E0"/>
    <w:rsid w:val="00EF1F03"/>
    <w:rsid w:val="00EF38DB"/>
    <w:rsid w:val="00EF75AF"/>
    <w:rsid w:val="00F04ED4"/>
    <w:rsid w:val="00F058A4"/>
    <w:rsid w:val="00F11E13"/>
    <w:rsid w:val="00F1324D"/>
    <w:rsid w:val="00F13E87"/>
    <w:rsid w:val="00F14045"/>
    <w:rsid w:val="00F15FCA"/>
    <w:rsid w:val="00F1773D"/>
    <w:rsid w:val="00F178BE"/>
    <w:rsid w:val="00F1DB46"/>
    <w:rsid w:val="00F20664"/>
    <w:rsid w:val="00F21649"/>
    <w:rsid w:val="00F226FD"/>
    <w:rsid w:val="00F23E5F"/>
    <w:rsid w:val="00F245E2"/>
    <w:rsid w:val="00F26002"/>
    <w:rsid w:val="00F269B6"/>
    <w:rsid w:val="00F27817"/>
    <w:rsid w:val="00F27A6F"/>
    <w:rsid w:val="00F27F37"/>
    <w:rsid w:val="00F30921"/>
    <w:rsid w:val="00F3280C"/>
    <w:rsid w:val="00F368D5"/>
    <w:rsid w:val="00F41EDF"/>
    <w:rsid w:val="00F426F0"/>
    <w:rsid w:val="00F44E26"/>
    <w:rsid w:val="00F468DE"/>
    <w:rsid w:val="00F47BE9"/>
    <w:rsid w:val="00F50A57"/>
    <w:rsid w:val="00F5151C"/>
    <w:rsid w:val="00F55411"/>
    <w:rsid w:val="00F603A8"/>
    <w:rsid w:val="00F61186"/>
    <w:rsid w:val="00F635CE"/>
    <w:rsid w:val="00F66A1C"/>
    <w:rsid w:val="00F67A7C"/>
    <w:rsid w:val="00F72F9C"/>
    <w:rsid w:val="00F752E6"/>
    <w:rsid w:val="00F81BB3"/>
    <w:rsid w:val="00F8283D"/>
    <w:rsid w:val="00F8300E"/>
    <w:rsid w:val="00F87BC6"/>
    <w:rsid w:val="00F90F21"/>
    <w:rsid w:val="00F91503"/>
    <w:rsid w:val="00F94D4E"/>
    <w:rsid w:val="00FA2485"/>
    <w:rsid w:val="00FA3639"/>
    <w:rsid w:val="00FA3AA4"/>
    <w:rsid w:val="00FA58C4"/>
    <w:rsid w:val="00FA6661"/>
    <w:rsid w:val="00FB0FE0"/>
    <w:rsid w:val="00FB22D6"/>
    <w:rsid w:val="00FC1F9B"/>
    <w:rsid w:val="00FC2DBB"/>
    <w:rsid w:val="00FC2EA0"/>
    <w:rsid w:val="00FC385E"/>
    <w:rsid w:val="00FC435F"/>
    <w:rsid w:val="00FC6E25"/>
    <w:rsid w:val="00FD109C"/>
    <w:rsid w:val="00FD3DBD"/>
    <w:rsid w:val="00FD3FDC"/>
    <w:rsid w:val="00FD40F1"/>
    <w:rsid w:val="00FD75F5"/>
    <w:rsid w:val="00FD7DFC"/>
    <w:rsid w:val="00FE2F04"/>
    <w:rsid w:val="00FE6234"/>
    <w:rsid w:val="00FF1A4A"/>
    <w:rsid w:val="00FF2644"/>
    <w:rsid w:val="00FF5889"/>
    <w:rsid w:val="00FF59FA"/>
    <w:rsid w:val="00FF7DB5"/>
    <w:rsid w:val="01A865F6"/>
    <w:rsid w:val="01CA735E"/>
    <w:rsid w:val="04BCF39E"/>
    <w:rsid w:val="04D12CE2"/>
    <w:rsid w:val="055E31F8"/>
    <w:rsid w:val="06E40359"/>
    <w:rsid w:val="07213E15"/>
    <w:rsid w:val="0748E39A"/>
    <w:rsid w:val="078A45A5"/>
    <w:rsid w:val="0807583A"/>
    <w:rsid w:val="081DF252"/>
    <w:rsid w:val="0854C384"/>
    <w:rsid w:val="09A392BE"/>
    <w:rsid w:val="09DC5B03"/>
    <w:rsid w:val="0A483297"/>
    <w:rsid w:val="0AAD949D"/>
    <w:rsid w:val="0AC68C1F"/>
    <w:rsid w:val="0C641075"/>
    <w:rsid w:val="0CA8CCA6"/>
    <w:rsid w:val="0D3FE80A"/>
    <w:rsid w:val="0D5BE61A"/>
    <w:rsid w:val="0E64DE65"/>
    <w:rsid w:val="0EFC6621"/>
    <w:rsid w:val="0F44BAF8"/>
    <w:rsid w:val="0F4583E1"/>
    <w:rsid w:val="100264D2"/>
    <w:rsid w:val="10EAA39F"/>
    <w:rsid w:val="11588B88"/>
    <w:rsid w:val="11D27A4B"/>
    <w:rsid w:val="121C4760"/>
    <w:rsid w:val="121CFEAB"/>
    <w:rsid w:val="128CC9DE"/>
    <w:rsid w:val="12AC1EF2"/>
    <w:rsid w:val="12E75AF2"/>
    <w:rsid w:val="1339C029"/>
    <w:rsid w:val="13646A98"/>
    <w:rsid w:val="13893D58"/>
    <w:rsid w:val="13D79441"/>
    <w:rsid w:val="15F473F6"/>
    <w:rsid w:val="192BBBD1"/>
    <w:rsid w:val="1A2BB416"/>
    <w:rsid w:val="1ABE35B3"/>
    <w:rsid w:val="1ABF2AA3"/>
    <w:rsid w:val="1AF6EB4B"/>
    <w:rsid w:val="1B0FE21D"/>
    <w:rsid w:val="1B89B4CB"/>
    <w:rsid w:val="1B956770"/>
    <w:rsid w:val="1BEA1285"/>
    <w:rsid w:val="1C8B5BEA"/>
    <w:rsid w:val="1C9CB0BB"/>
    <w:rsid w:val="1CA7963C"/>
    <w:rsid w:val="1CE3047B"/>
    <w:rsid w:val="1D452C55"/>
    <w:rsid w:val="1E378330"/>
    <w:rsid w:val="1E3C6BAF"/>
    <w:rsid w:val="1E663324"/>
    <w:rsid w:val="1EDDC224"/>
    <w:rsid w:val="215675DE"/>
    <w:rsid w:val="22132D5D"/>
    <w:rsid w:val="22217C36"/>
    <w:rsid w:val="2254A202"/>
    <w:rsid w:val="22DF86E2"/>
    <w:rsid w:val="23269064"/>
    <w:rsid w:val="24018353"/>
    <w:rsid w:val="244D10C0"/>
    <w:rsid w:val="253E3633"/>
    <w:rsid w:val="259157D7"/>
    <w:rsid w:val="26543604"/>
    <w:rsid w:val="26CA30B4"/>
    <w:rsid w:val="27A52AF2"/>
    <w:rsid w:val="280F0A44"/>
    <w:rsid w:val="282BD77B"/>
    <w:rsid w:val="2883C805"/>
    <w:rsid w:val="291464EF"/>
    <w:rsid w:val="29469E2C"/>
    <w:rsid w:val="29F638D1"/>
    <w:rsid w:val="2A9D655C"/>
    <w:rsid w:val="2B0D45FF"/>
    <w:rsid w:val="2BA83784"/>
    <w:rsid w:val="2C0D9A76"/>
    <w:rsid w:val="2D4CBE42"/>
    <w:rsid w:val="2DFD3241"/>
    <w:rsid w:val="2E030BA5"/>
    <w:rsid w:val="2F59B536"/>
    <w:rsid w:val="2F824C56"/>
    <w:rsid w:val="2FFC7491"/>
    <w:rsid w:val="306D90D6"/>
    <w:rsid w:val="30B064FA"/>
    <w:rsid w:val="30DEE8A1"/>
    <w:rsid w:val="30F711FF"/>
    <w:rsid w:val="31593905"/>
    <w:rsid w:val="32DF06D3"/>
    <w:rsid w:val="333558AD"/>
    <w:rsid w:val="3375EA06"/>
    <w:rsid w:val="337D4AFA"/>
    <w:rsid w:val="345CBD0C"/>
    <w:rsid w:val="34886607"/>
    <w:rsid w:val="34C939A5"/>
    <w:rsid w:val="3554AC73"/>
    <w:rsid w:val="36012243"/>
    <w:rsid w:val="3602E34D"/>
    <w:rsid w:val="367C374F"/>
    <w:rsid w:val="37D6917D"/>
    <w:rsid w:val="3823A0C8"/>
    <w:rsid w:val="3881D78D"/>
    <w:rsid w:val="38F6D2EC"/>
    <w:rsid w:val="3983CA50"/>
    <w:rsid w:val="3B39600D"/>
    <w:rsid w:val="3B8BE2C9"/>
    <w:rsid w:val="3B8CD461"/>
    <w:rsid w:val="3BB430E4"/>
    <w:rsid w:val="3BF2236F"/>
    <w:rsid w:val="3C42081F"/>
    <w:rsid w:val="3CC43CFE"/>
    <w:rsid w:val="3D28F884"/>
    <w:rsid w:val="3D33C057"/>
    <w:rsid w:val="3D6717B1"/>
    <w:rsid w:val="3DA1B63D"/>
    <w:rsid w:val="3DBD0762"/>
    <w:rsid w:val="3E27D6E0"/>
    <w:rsid w:val="3EC1BB7E"/>
    <w:rsid w:val="3FA6A50E"/>
    <w:rsid w:val="3FE5EC00"/>
    <w:rsid w:val="404FF46B"/>
    <w:rsid w:val="41026CD3"/>
    <w:rsid w:val="4222C720"/>
    <w:rsid w:val="42343043"/>
    <w:rsid w:val="4236F977"/>
    <w:rsid w:val="428EE55A"/>
    <w:rsid w:val="437DA472"/>
    <w:rsid w:val="43A38842"/>
    <w:rsid w:val="43D16ADD"/>
    <w:rsid w:val="44C5C481"/>
    <w:rsid w:val="453F9E81"/>
    <w:rsid w:val="47E176FD"/>
    <w:rsid w:val="47F2D7B3"/>
    <w:rsid w:val="486CDA0C"/>
    <w:rsid w:val="48800F67"/>
    <w:rsid w:val="48D3394C"/>
    <w:rsid w:val="492D5FB4"/>
    <w:rsid w:val="4AFF80A0"/>
    <w:rsid w:val="4BC4D193"/>
    <w:rsid w:val="4C27EEB2"/>
    <w:rsid w:val="4C6DA1C4"/>
    <w:rsid w:val="4CA51183"/>
    <w:rsid w:val="4D312650"/>
    <w:rsid w:val="4E157A81"/>
    <w:rsid w:val="4F4164F1"/>
    <w:rsid w:val="50962EDF"/>
    <w:rsid w:val="50E79E53"/>
    <w:rsid w:val="50EAED7D"/>
    <w:rsid w:val="52622959"/>
    <w:rsid w:val="52BCB022"/>
    <w:rsid w:val="52CB4B72"/>
    <w:rsid w:val="5368C539"/>
    <w:rsid w:val="53D51B35"/>
    <w:rsid w:val="53F0FFD1"/>
    <w:rsid w:val="556736C4"/>
    <w:rsid w:val="55C95F32"/>
    <w:rsid w:val="562A9140"/>
    <w:rsid w:val="5649F455"/>
    <w:rsid w:val="565503A2"/>
    <w:rsid w:val="57B51AFE"/>
    <w:rsid w:val="57D5CB31"/>
    <w:rsid w:val="5802E3C4"/>
    <w:rsid w:val="582845A1"/>
    <w:rsid w:val="58E70C62"/>
    <w:rsid w:val="593CCAEF"/>
    <w:rsid w:val="59AB161A"/>
    <w:rsid w:val="5B8DF658"/>
    <w:rsid w:val="5C4DAB47"/>
    <w:rsid w:val="5EF7868F"/>
    <w:rsid w:val="5F6FF8C7"/>
    <w:rsid w:val="5F858A51"/>
    <w:rsid w:val="6157D863"/>
    <w:rsid w:val="6170CDBF"/>
    <w:rsid w:val="6180A9B2"/>
    <w:rsid w:val="61E05FED"/>
    <w:rsid w:val="62D6DF9B"/>
    <w:rsid w:val="630498AC"/>
    <w:rsid w:val="6394BC0E"/>
    <w:rsid w:val="64ACB1EB"/>
    <w:rsid w:val="65170AA6"/>
    <w:rsid w:val="65707FC5"/>
    <w:rsid w:val="65B0ACB7"/>
    <w:rsid w:val="65B30DD2"/>
    <w:rsid w:val="65C3E1D8"/>
    <w:rsid w:val="6610E082"/>
    <w:rsid w:val="66B79F8B"/>
    <w:rsid w:val="66E4D80E"/>
    <w:rsid w:val="670F54D3"/>
    <w:rsid w:val="67634976"/>
    <w:rsid w:val="67B5C26B"/>
    <w:rsid w:val="682D54B8"/>
    <w:rsid w:val="693E58D5"/>
    <w:rsid w:val="6978C78F"/>
    <w:rsid w:val="69D4B1F7"/>
    <w:rsid w:val="6ADFA39F"/>
    <w:rsid w:val="6C8D1F62"/>
    <w:rsid w:val="6D549B88"/>
    <w:rsid w:val="6D7E9A42"/>
    <w:rsid w:val="6F057D42"/>
    <w:rsid w:val="70564547"/>
    <w:rsid w:val="70AF73C3"/>
    <w:rsid w:val="70CFC6A5"/>
    <w:rsid w:val="70D53B4A"/>
    <w:rsid w:val="70F55E90"/>
    <w:rsid w:val="716AF6DB"/>
    <w:rsid w:val="7210C813"/>
    <w:rsid w:val="72759023"/>
    <w:rsid w:val="7483658A"/>
    <w:rsid w:val="785C686B"/>
    <w:rsid w:val="78BF4BBA"/>
    <w:rsid w:val="799B349C"/>
    <w:rsid w:val="79A10202"/>
    <w:rsid w:val="79FEAAEF"/>
    <w:rsid w:val="7BF8CC21"/>
    <w:rsid w:val="7BFE7572"/>
    <w:rsid w:val="7CC9DE5C"/>
    <w:rsid w:val="7D5E56CE"/>
    <w:rsid w:val="7DA1C4E2"/>
    <w:rsid w:val="7EA1B0F1"/>
    <w:rsid w:val="7EB53057"/>
    <w:rsid w:val="7F60A21E"/>
    <w:rsid w:val="7FA6BAF5"/>
    <w:rsid w:val="7FA89920"/>
    <w:rsid w:val="7FE69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8898B"/>
  <w15:docId w15:val="{C79433C0-B440-4C6A-9B99-92893739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DA"/>
  </w:style>
  <w:style w:type="paragraph" w:styleId="Titre1">
    <w:name w:val="heading 1"/>
    <w:basedOn w:val="Normal"/>
    <w:next w:val="Normal"/>
    <w:link w:val="Titre1Car"/>
    <w:uiPriority w:val="9"/>
    <w:qFormat/>
    <w:rsid w:val="002B5A68"/>
    <w:pPr>
      <w:pBdr>
        <w:top w:val="single" w:sz="24" w:space="0" w:color="498CF1" w:themeColor="background2" w:themeShade="BF"/>
        <w:left w:val="single" w:sz="24" w:space="0" w:color="498CF1" w:themeColor="background2" w:themeShade="BF"/>
        <w:bottom w:val="single" w:sz="24" w:space="0" w:color="498CF1" w:themeColor="background2" w:themeShade="BF"/>
        <w:right w:val="single" w:sz="24" w:space="0" w:color="498CF1" w:themeColor="background2" w:themeShade="BF"/>
      </w:pBdr>
      <w:shd w:val="clear" w:color="auto" w:fill="498CF1" w:themeFill="background2" w:themeFillShade="BF"/>
      <w:spacing w:before="240" w:after="24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FEBF5" w:themeColor="accent1" w:themeTint="33"/>
        <w:left w:val="single" w:sz="24" w:space="0" w:color="DFEBF5" w:themeColor="accent1" w:themeTint="33"/>
        <w:bottom w:val="single" w:sz="24" w:space="0" w:color="DFEBF5" w:themeColor="accent1" w:themeTint="33"/>
        <w:right w:val="single" w:sz="24" w:space="0" w:color="DFEBF5" w:themeColor="accent1" w:themeTint="33"/>
      </w:pBdr>
      <w:shd w:val="clear" w:color="auto" w:fill="DFEBF5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629DD1" w:themeColor="accent1"/>
      </w:pBdr>
      <w:spacing w:before="300" w:after="0"/>
      <w:outlineLvl w:val="2"/>
    </w:pPr>
    <w:rPr>
      <w:caps/>
      <w:color w:val="224E7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B1D94"/>
    <w:pPr>
      <w:pBdr>
        <w:top w:val="dotted" w:sz="6" w:space="2" w:color="629DD1" w:themeColor="accent1"/>
      </w:pBdr>
      <w:spacing w:before="200" w:after="0"/>
      <w:outlineLvl w:val="3"/>
    </w:pPr>
    <w:rPr>
      <w:caps/>
      <w:color w:val="3476B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629DD1" w:themeColor="accent1"/>
      </w:pBdr>
      <w:spacing w:before="200" w:after="0"/>
      <w:outlineLvl w:val="4"/>
    </w:pPr>
    <w:rPr>
      <w:caps/>
      <w:color w:val="3476B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629DD1" w:themeColor="accent1"/>
      </w:pBdr>
      <w:spacing w:before="200" w:after="0"/>
      <w:outlineLvl w:val="5"/>
    </w:pPr>
    <w:rPr>
      <w:caps/>
      <w:color w:val="3476B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476B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629DD1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629DD1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B5A68"/>
    <w:rPr>
      <w:caps/>
      <w:color w:val="FFFFFF" w:themeColor="background1"/>
      <w:spacing w:val="15"/>
      <w:sz w:val="22"/>
      <w:szCs w:val="22"/>
      <w:shd w:val="clear" w:color="auto" w:fill="498CF1" w:themeFill="background2" w:themeFill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FEB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24E76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0B1D94"/>
    <w:rPr>
      <w:caps/>
      <w:color w:val="3476B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476B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476B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476B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476B1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24E76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629DD1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629DD1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24E76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24E76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629DD1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629DD1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052E4C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0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58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3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698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8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4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01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78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32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699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63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809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5493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3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9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45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36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5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52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8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1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5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8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7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8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35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4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23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40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0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8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9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04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8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128682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7251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1316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1359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4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54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51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84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9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81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10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26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2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2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2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68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36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40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1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74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33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45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88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4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92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052479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760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429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6071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9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17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57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87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81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22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5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8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48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9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61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6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3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0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13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4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83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8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0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7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67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53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1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12728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5532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3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1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13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03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47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4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2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2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3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81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15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39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6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13762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1706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763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20590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50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3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5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26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33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2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40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48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5744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2101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48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3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6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4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74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62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5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0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1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24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77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72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9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77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06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37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67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1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6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2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18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86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299944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2109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5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0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26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5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3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0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29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99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60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10088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4542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6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0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2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3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7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59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6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42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9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7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95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97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30713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5772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637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2212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6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3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6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8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83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06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55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0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2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4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46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812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7580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74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84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2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1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10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47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00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3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14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06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1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89271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6883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77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3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64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1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97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30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6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9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34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59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68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0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7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5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9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76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8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64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27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12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0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63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15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88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49944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3489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364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930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09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1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79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4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2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8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7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77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01446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20701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94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9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0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7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9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2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12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91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0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19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3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9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0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59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07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3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9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38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17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851145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112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5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13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99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3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2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71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85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3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15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015299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3329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4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96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9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47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53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38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5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1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39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28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11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18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032466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20749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9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90265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12497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5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5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5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54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2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75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83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02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01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6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48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2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70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9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63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41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12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37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43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602603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7209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3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1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8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9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4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1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26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29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33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5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37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1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138052">
              <w:marLeft w:val="0"/>
              <w:marRight w:val="0"/>
              <w:marTop w:val="0"/>
              <w:marBottom w:val="0"/>
              <w:divBdr>
                <w:top w:val="single" w:sz="6" w:space="0" w:color="E7E7E7"/>
                <w:left w:val="single" w:sz="6" w:space="0" w:color="E7E7E7"/>
                <w:bottom w:val="none" w:sz="0" w:space="0" w:color="auto"/>
                <w:right w:val="single" w:sz="6" w:space="0" w:color="E7E7E7"/>
              </w:divBdr>
              <w:divsChild>
                <w:div w:id="6883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364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0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1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4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7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121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1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216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9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6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85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57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6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213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15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7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5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3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84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5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2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759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1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1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7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voldere\Documents\EVAL%20-%20Numeration-Boole%20v%201.0.3%20-%20M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37B991A94D4D589DFAFA1CDBFC1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35993F-0F7F-4EAD-AC8D-991ACDBFFD31}"/>
      </w:docPartPr>
      <w:docPartBody>
        <w:p w:rsidR="00A63C00" w:rsidRDefault="00571D37">
          <w:pPr>
            <w:pStyle w:val="FA37B991A94D4D589DFAFA1CDBFC16A0"/>
          </w:pPr>
          <w:r w:rsidRPr="005B66BE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FC"/>
    <w:rsid w:val="0009021C"/>
    <w:rsid w:val="000E1FF3"/>
    <w:rsid w:val="001C2579"/>
    <w:rsid w:val="001D6517"/>
    <w:rsid w:val="0022138F"/>
    <w:rsid w:val="0027122C"/>
    <w:rsid w:val="002D0909"/>
    <w:rsid w:val="003245EA"/>
    <w:rsid w:val="00351409"/>
    <w:rsid w:val="003B05BA"/>
    <w:rsid w:val="0049115C"/>
    <w:rsid w:val="004F09F3"/>
    <w:rsid w:val="004F0DF2"/>
    <w:rsid w:val="005154BC"/>
    <w:rsid w:val="005270FC"/>
    <w:rsid w:val="00544D73"/>
    <w:rsid w:val="00571D37"/>
    <w:rsid w:val="005E55EC"/>
    <w:rsid w:val="005F2150"/>
    <w:rsid w:val="00636E19"/>
    <w:rsid w:val="00715104"/>
    <w:rsid w:val="008F17C3"/>
    <w:rsid w:val="00A1728E"/>
    <w:rsid w:val="00A63C00"/>
    <w:rsid w:val="00AC4BD8"/>
    <w:rsid w:val="00AF5D63"/>
    <w:rsid w:val="00C15A61"/>
    <w:rsid w:val="00C32D84"/>
    <w:rsid w:val="00D16412"/>
    <w:rsid w:val="00DD05AC"/>
    <w:rsid w:val="00E53538"/>
    <w:rsid w:val="00E93F92"/>
    <w:rsid w:val="00ED4B7D"/>
    <w:rsid w:val="00F1324D"/>
    <w:rsid w:val="00F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5104"/>
    <w:rPr>
      <w:color w:val="808080"/>
    </w:rPr>
  </w:style>
  <w:style w:type="paragraph" w:customStyle="1" w:styleId="FA37B991A94D4D589DFAFA1CDBFC16A0">
    <w:name w:val="FA37B991A94D4D589DFAFA1CDBFC1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2020-01-20T00:00:00</PublishDate>
  <Abstract>Évaluation formative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7ac959-825a-4ea6-8357-533f24e993f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EAEDAEABCA04D8994E30B70179FB4" ma:contentTypeVersion="6" ma:contentTypeDescription="Crée un document." ma:contentTypeScope="" ma:versionID="52516de09056d7779c942d9311ba021c">
  <xsd:schema xmlns:xsd="http://www.w3.org/2001/XMLSchema" xmlns:xs="http://www.w3.org/2001/XMLSchema" xmlns:p="http://schemas.microsoft.com/office/2006/metadata/properties" xmlns:ns3="427ac959-825a-4ea6-8357-533f24e993f9" targetNamespace="http://schemas.microsoft.com/office/2006/metadata/properties" ma:root="true" ma:fieldsID="a377250a606334cd87218329c59227d7" ns3:_="">
    <xsd:import namespace="427ac959-825a-4ea6-8357-533f24e993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ac959-825a-4ea6-8357-533f24e993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8F667-2658-4F17-94A6-9EBBB03EDD70}">
  <ds:schemaRefs>
    <ds:schemaRef ds:uri="http://schemas.microsoft.com/office/2006/metadata/properties"/>
    <ds:schemaRef ds:uri="http://schemas.microsoft.com/office/infopath/2007/PartnerControls"/>
    <ds:schemaRef ds:uri="427ac959-825a-4ea6-8357-533f24e993f9"/>
  </ds:schemaRefs>
</ds:datastoreItem>
</file>

<file path=customXml/itemProps3.xml><?xml version="1.0" encoding="utf-8"?>
<ds:datastoreItem xmlns:ds="http://schemas.openxmlformats.org/officeDocument/2006/customXml" ds:itemID="{702E5B5C-8369-4846-B68D-8B69B86E49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EBAD7CF-2FF7-490E-AF35-F0A26D292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ac959-825a-4ea6-8357-533f24e99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 - Numeration-Boole v 1.0.3 - MD</Template>
  <TotalTime>58</TotalTime>
  <Pages>8</Pages>
  <Words>1248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Algorithmie(niv2)</vt:lpstr>
    </vt:vector>
  </TitlesOfParts>
  <Manager>MDevoldere@arfp.asso.fr</Manager>
  <Company>DEVOLDERE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Algorithmie(niv2)</dc:title>
  <dc:subject>ABC Développement Web &amp; Mobile &amp; CDA</dc:subject>
  <dc:creator>DEVOLDERE Mickael</dc:creator>
  <cp:keywords/>
  <cp:lastModifiedBy>HUTT David</cp:lastModifiedBy>
  <cp:revision>2</cp:revision>
  <cp:lastPrinted>2025-05-21T04:18:00Z</cp:lastPrinted>
  <dcterms:created xsi:type="dcterms:W3CDTF">2025-06-10T10:47:00Z</dcterms:created>
  <dcterms:modified xsi:type="dcterms:W3CDTF">2025-06-10T10:47:00Z</dcterms:modified>
  <cp:category>Logique et Algorithmes</cp:category>
  <cp:contentStatus>ÉVALUATION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0x0101003B2EAEDAEABCA04D8994E30B70179FB4</vt:lpwstr>
  </property>
</Properties>
</file>